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D08" w:rsidRDefault="00C21757">
      <w:pPr>
        <w:jc w:val="center"/>
        <w:rPr>
          <w:rFonts w:ascii="Arial Black" w:hAnsi="Arial Black"/>
          <w:b/>
          <w:color w:val="003366"/>
          <w:sz w:val="28"/>
          <w:szCs w:val="28"/>
          <w:lang w:val="en-GB"/>
        </w:rPr>
      </w:pPr>
      <w:r>
        <w:rPr>
          <w:noProof/>
          <w:lang w:val="en-US"/>
        </w:rPr>
        <w:drawing>
          <wp:inline distT="0" distB="0" distL="0" distR="0">
            <wp:extent cx="2917190" cy="829945"/>
            <wp:effectExtent l="0" t="0" r="0" b="0"/>
            <wp:docPr id="1" name="Picture114" descr="a_ogo_pliroforiki_red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14" descr="a_ogo_pliroforiki_red_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7190" cy="829945"/>
                    </a:xfrm>
                    <a:prstGeom prst="rect">
                      <a:avLst/>
                    </a:prstGeom>
                    <a:noFill/>
                    <a:ln>
                      <a:noFill/>
                    </a:ln>
                  </pic:spPr>
                </pic:pic>
              </a:graphicData>
            </a:graphic>
          </wp:inline>
        </w:drawing>
      </w:r>
    </w:p>
    <w:p w:rsidR="00530D08" w:rsidRDefault="00B004AF">
      <w:pPr>
        <w:pStyle w:val="FootnoteText"/>
        <w:spacing w:before="0" w:after="0" w:line="240" w:lineRule="auto"/>
        <w:jc w:val="center"/>
        <w:rPr>
          <w:rFonts w:ascii="Book Antiqua" w:hAnsi="Book Antiqua"/>
          <w:b/>
          <w:color w:val="003366"/>
          <w:sz w:val="52"/>
          <w:szCs w:val="52"/>
        </w:rPr>
      </w:pPr>
      <w:r w:rsidRPr="00B004AF">
        <w:rPr>
          <w:rFonts w:ascii="Book Antiqua" w:hAnsi="Book Antiqua"/>
          <w:b/>
          <w:color w:val="003366"/>
          <w:sz w:val="52"/>
          <w:szCs w:val="52"/>
        </w:rPr>
        <w:t>Ανάπτυξη και Διαχείριση Ολοκληρωμένων Πληροφοριακών Συστημάτων και Εφαρμογών</w:t>
      </w:r>
    </w:p>
    <w:p w:rsidR="003949CB" w:rsidRDefault="003949CB">
      <w:pPr>
        <w:pStyle w:val="FootnoteText"/>
        <w:spacing w:before="0" w:after="0" w:line="240" w:lineRule="auto"/>
        <w:jc w:val="center"/>
        <w:rPr>
          <w:rFonts w:ascii="Book Antiqua" w:hAnsi="Book Antiqua"/>
          <w:b/>
          <w:color w:val="003366"/>
          <w:sz w:val="52"/>
          <w:szCs w:val="52"/>
        </w:rPr>
      </w:pPr>
    </w:p>
    <w:p w:rsidR="003949CB" w:rsidRDefault="003949CB">
      <w:pPr>
        <w:pStyle w:val="FootnoteText"/>
        <w:spacing w:before="0" w:after="0" w:line="240" w:lineRule="auto"/>
        <w:jc w:val="center"/>
        <w:rPr>
          <w:rFonts w:ascii="Book Antiqua" w:hAnsi="Book Antiqua"/>
          <w:b/>
          <w:color w:val="003366"/>
          <w:sz w:val="52"/>
          <w:szCs w:val="52"/>
        </w:rPr>
      </w:pPr>
    </w:p>
    <w:p w:rsidR="003949CB" w:rsidRPr="00355B6D" w:rsidRDefault="003949CB">
      <w:pPr>
        <w:pStyle w:val="FootnoteText"/>
        <w:spacing w:before="0" w:after="0" w:line="240" w:lineRule="auto"/>
        <w:jc w:val="center"/>
        <w:rPr>
          <w:szCs w:val="24"/>
        </w:rPr>
      </w:pPr>
    </w:p>
    <w:tbl>
      <w:tblPr>
        <w:tblW w:w="0" w:type="auto"/>
        <w:tblInd w:w="10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shd w:val="clear" w:color="auto" w:fill="D9D9D9"/>
        <w:tblLook w:val="01E0" w:firstRow="1" w:lastRow="1" w:firstColumn="1" w:lastColumn="1" w:noHBand="0" w:noVBand="0"/>
      </w:tblPr>
      <w:tblGrid>
        <w:gridCol w:w="9356"/>
      </w:tblGrid>
      <w:tr w:rsidR="00530D08">
        <w:tc>
          <w:tcPr>
            <w:tcW w:w="9356" w:type="dxa"/>
            <w:shd w:val="clear" w:color="auto" w:fill="D9D9D9"/>
          </w:tcPr>
          <w:p w:rsidR="00530D08" w:rsidRPr="00C115DE" w:rsidRDefault="00BC1025">
            <w:pPr>
              <w:jc w:val="center"/>
            </w:pPr>
            <w:r>
              <w:rPr>
                <w:b/>
                <w:bCs/>
                <w:sz w:val="28"/>
                <w:szCs w:val="28"/>
              </w:rPr>
              <w:t>Διαχείριση Φυσιοθεραπευτηρίου</w:t>
            </w:r>
          </w:p>
        </w:tc>
      </w:tr>
    </w:tbl>
    <w:p w:rsidR="00530D08" w:rsidRPr="00275163" w:rsidRDefault="00530D08">
      <w:pPr>
        <w:pStyle w:val="FootnoteText"/>
        <w:spacing w:line="240" w:lineRule="auto"/>
        <w:rPr>
          <w:szCs w:val="24"/>
          <w:lang w:val="en-US"/>
        </w:rPr>
      </w:pPr>
    </w:p>
    <w:p w:rsidR="00530D08" w:rsidRDefault="00530D08">
      <w:pPr>
        <w:pStyle w:val="FootnoteText"/>
        <w:spacing w:line="240" w:lineRule="auto"/>
        <w:rPr>
          <w:szCs w:val="24"/>
          <w:lang w:val="en-GB"/>
        </w:rPr>
      </w:pPr>
    </w:p>
    <w:tbl>
      <w:tblPr>
        <w:tblW w:w="0" w:type="auto"/>
        <w:tblInd w:w="108" w:type="dxa"/>
        <w:tblLayout w:type="fixed"/>
        <w:tblLook w:val="0000" w:firstRow="0" w:lastRow="0" w:firstColumn="0" w:lastColumn="0" w:noHBand="0" w:noVBand="0"/>
      </w:tblPr>
      <w:tblGrid>
        <w:gridCol w:w="3021"/>
        <w:gridCol w:w="6327"/>
      </w:tblGrid>
      <w:tr w:rsidR="00530D08">
        <w:tc>
          <w:tcPr>
            <w:tcW w:w="3021" w:type="dxa"/>
            <w:tcBorders>
              <w:top w:val="thinThickSmallGap" w:sz="18" w:space="0" w:color="auto"/>
            </w:tcBorders>
          </w:tcPr>
          <w:p w:rsidR="00530D08" w:rsidRDefault="00C115DE">
            <w:pPr>
              <w:pStyle w:val="TableHeading2"/>
              <w:rPr>
                <w:lang w:val="en-GB"/>
              </w:rPr>
            </w:pPr>
            <w:r>
              <w:t xml:space="preserve">Ομάδα εργασίας </w:t>
            </w:r>
            <w:r w:rsidR="00530D08">
              <w:rPr>
                <w:lang w:val="en-GB"/>
              </w:rPr>
              <w:t>:</w:t>
            </w:r>
          </w:p>
        </w:tc>
        <w:tc>
          <w:tcPr>
            <w:tcW w:w="6327" w:type="dxa"/>
            <w:tcBorders>
              <w:top w:val="thinThickSmallGap" w:sz="18" w:space="0" w:color="auto"/>
            </w:tcBorders>
          </w:tcPr>
          <w:p w:rsidR="00530D08" w:rsidRPr="00597222" w:rsidRDefault="00BC1025">
            <w:pPr>
              <w:pStyle w:val="TableNormal1"/>
            </w:pPr>
            <w:r>
              <w:t xml:space="preserve">Μαριάννα Παραδεισιώτη, </w:t>
            </w:r>
            <w:hyperlink r:id="rId8" w:history="1">
              <w:r w:rsidRPr="002F4FEF">
                <w:rPr>
                  <w:rStyle w:val="Hyperlink"/>
                  <w:lang w:val="en-US"/>
                </w:rPr>
                <w:t>marianna</w:t>
              </w:r>
              <w:r w:rsidRPr="00BC1025">
                <w:rPr>
                  <w:rStyle w:val="Hyperlink"/>
                </w:rPr>
                <w:t>_</w:t>
              </w:r>
              <w:r w:rsidRPr="002F4FEF">
                <w:rPr>
                  <w:rStyle w:val="Hyperlink"/>
                  <w:lang w:val="en-US"/>
                </w:rPr>
                <w:t>paradi</w:t>
              </w:r>
              <w:r w:rsidRPr="00BC1025">
                <w:rPr>
                  <w:rStyle w:val="Hyperlink"/>
                </w:rPr>
                <w:t>@</w:t>
              </w:r>
              <w:r w:rsidRPr="002F4FEF">
                <w:rPr>
                  <w:rStyle w:val="Hyperlink"/>
                  <w:lang w:val="en-US"/>
                </w:rPr>
                <w:t>hotmail</w:t>
              </w:r>
              <w:r w:rsidRPr="00BC1025">
                <w:rPr>
                  <w:rStyle w:val="Hyperlink"/>
                </w:rPr>
                <w:t>.</w:t>
              </w:r>
              <w:r w:rsidRPr="002F4FEF">
                <w:rPr>
                  <w:rStyle w:val="Hyperlink"/>
                  <w:lang w:val="en-US"/>
                </w:rPr>
                <w:t>com</w:t>
              </w:r>
            </w:hyperlink>
            <w:r w:rsidRPr="00BC1025">
              <w:br/>
            </w:r>
            <w:r>
              <w:t xml:space="preserve">Παγκράτης Παπουνίδης, </w:t>
            </w:r>
            <w:hyperlink r:id="rId9" w:history="1">
              <w:r w:rsidRPr="002F4FEF">
                <w:rPr>
                  <w:rStyle w:val="Hyperlink"/>
                  <w:lang w:val="en-US"/>
                </w:rPr>
                <w:t>pangkratis</w:t>
              </w:r>
              <w:r w:rsidRPr="00BC1025">
                <w:rPr>
                  <w:rStyle w:val="Hyperlink"/>
                </w:rPr>
                <w:t>@</w:t>
              </w:r>
              <w:r w:rsidRPr="002F4FEF">
                <w:rPr>
                  <w:rStyle w:val="Hyperlink"/>
                  <w:lang w:val="en-US"/>
                </w:rPr>
                <w:t>gmail</w:t>
              </w:r>
              <w:r w:rsidRPr="00BC1025">
                <w:rPr>
                  <w:rStyle w:val="Hyperlink"/>
                </w:rPr>
                <w:t>.</w:t>
              </w:r>
              <w:r w:rsidRPr="002F4FEF">
                <w:rPr>
                  <w:rStyle w:val="Hyperlink"/>
                  <w:lang w:val="en-US"/>
                </w:rPr>
                <w:t>com</w:t>
              </w:r>
            </w:hyperlink>
            <w:r w:rsidRPr="00BC1025">
              <w:br/>
            </w:r>
            <w:r>
              <w:t>Δημήτρης Γκαγκούτης,</w:t>
            </w:r>
            <w:r w:rsidR="00597222">
              <w:t xml:space="preserve"> </w:t>
            </w:r>
            <w:r w:rsidR="00597222">
              <w:rPr>
                <w:lang w:val="en-US"/>
              </w:rPr>
              <w:t>dimitros</w:t>
            </w:r>
            <w:r w:rsidR="00597222" w:rsidRPr="00597222">
              <w:t>96@</w:t>
            </w:r>
            <w:r w:rsidR="00597222">
              <w:rPr>
                <w:lang w:val="en-US"/>
              </w:rPr>
              <w:t>gmail</w:t>
            </w:r>
            <w:r w:rsidR="00597222" w:rsidRPr="00597222">
              <w:t>.</w:t>
            </w:r>
            <w:r w:rsidR="00597222">
              <w:rPr>
                <w:lang w:val="en-US"/>
              </w:rPr>
              <w:t>com</w:t>
            </w:r>
            <w:r>
              <w:br/>
              <w:t>Δημήτρης Μάρτιν Αραμπατζής,</w:t>
            </w:r>
            <w:r w:rsidR="00597222" w:rsidRPr="00597222">
              <w:t xml:space="preserve"> </w:t>
            </w:r>
            <w:r w:rsidR="00597222">
              <w:rPr>
                <w:lang w:val="en-US"/>
              </w:rPr>
              <w:t>jim</w:t>
            </w:r>
            <w:r w:rsidR="00597222" w:rsidRPr="00597222">
              <w:t>.</w:t>
            </w:r>
            <w:r w:rsidR="00597222">
              <w:rPr>
                <w:lang w:val="en-US"/>
              </w:rPr>
              <w:t>araba</w:t>
            </w:r>
            <w:r w:rsidR="00597222" w:rsidRPr="00597222">
              <w:t>@</w:t>
            </w:r>
            <w:r w:rsidR="00597222">
              <w:rPr>
                <w:lang w:val="en-US"/>
              </w:rPr>
              <w:t>gmail</w:t>
            </w:r>
            <w:r w:rsidR="00597222" w:rsidRPr="00597222">
              <w:t>.</w:t>
            </w:r>
            <w:r w:rsidR="00597222">
              <w:rPr>
                <w:lang w:val="en-US"/>
              </w:rPr>
              <w:t>com</w:t>
            </w:r>
            <w:r>
              <w:br/>
              <w:t>Κωνσταντίνος Σαρακενίδης</w:t>
            </w:r>
            <w:r w:rsidR="00AF4E2F" w:rsidRPr="00AF4E2F">
              <w:t>,</w:t>
            </w:r>
            <w:r w:rsidR="00597222" w:rsidRPr="00597222">
              <w:t xml:space="preserve"> </w:t>
            </w:r>
            <w:r w:rsidR="00597222">
              <w:rPr>
                <w:lang w:val="en-US"/>
              </w:rPr>
              <w:t>ksaraken</w:t>
            </w:r>
            <w:r w:rsidR="00597222" w:rsidRPr="00597222">
              <w:t>@</w:t>
            </w:r>
            <w:r w:rsidR="00597222">
              <w:rPr>
                <w:lang w:val="en-US"/>
              </w:rPr>
              <w:t>gmail</w:t>
            </w:r>
            <w:r w:rsidR="00597222" w:rsidRPr="00597222">
              <w:t>.</w:t>
            </w:r>
            <w:r w:rsidR="00597222">
              <w:rPr>
                <w:lang w:val="en-US"/>
              </w:rPr>
              <w:t>com</w:t>
            </w:r>
          </w:p>
          <w:p w:rsidR="00180D37" w:rsidRPr="00BC1025" w:rsidRDefault="00180D37">
            <w:pPr>
              <w:pStyle w:val="TableNormal1"/>
            </w:pPr>
          </w:p>
        </w:tc>
      </w:tr>
      <w:tr w:rsidR="00530D08">
        <w:tc>
          <w:tcPr>
            <w:tcW w:w="3021" w:type="dxa"/>
          </w:tcPr>
          <w:p w:rsidR="00530D08" w:rsidRPr="00BC1025" w:rsidRDefault="00C115DE">
            <w:pPr>
              <w:pStyle w:val="TableHeading2"/>
              <w:rPr>
                <w:b w:val="0"/>
              </w:rPr>
            </w:pPr>
            <w:r>
              <w:t xml:space="preserve">Ημερομηνία </w:t>
            </w:r>
            <w:r w:rsidR="001C368D">
              <w:t>Παράδοσης</w:t>
            </w:r>
            <w:r w:rsidR="00530D08" w:rsidRPr="00BC1025">
              <w:t>:</w:t>
            </w:r>
          </w:p>
        </w:tc>
        <w:tc>
          <w:tcPr>
            <w:tcW w:w="6327" w:type="dxa"/>
          </w:tcPr>
          <w:p w:rsidR="00530D08" w:rsidRPr="00BC1025" w:rsidRDefault="00530D08">
            <w:pPr>
              <w:pStyle w:val="TableNormal1"/>
            </w:pPr>
          </w:p>
        </w:tc>
      </w:tr>
    </w:tbl>
    <w:p w:rsidR="00530D08" w:rsidRPr="00BC1025" w:rsidRDefault="00530D08">
      <w:pPr>
        <w:pStyle w:val="TOC2"/>
      </w:pPr>
    </w:p>
    <w:tbl>
      <w:tblPr>
        <w:tblW w:w="0" w:type="auto"/>
        <w:tblInd w:w="108" w:type="dxa"/>
        <w:tblBorders>
          <w:top w:val="thinThickSmallGap" w:sz="18" w:space="0" w:color="auto"/>
          <w:left w:val="thinThickSmallGap" w:sz="18" w:space="0" w:color="auto"/>
          <w:bottom w:val="thickThinSmallGap" w:sz="18" w:space="0" w:color="auto"/>
          <w:right w:val="thinThickSmallGap" w:sz="18" w:space="0" w:color="auto"/>
          <w:insideH w:val="single" w:sz="4" w:space="0" w:color="auto"/>
          <w:insideV w:val="single" w:sz="4" w:space="0" w:color="auto"/>
        </w:tblBorders>
        <w:tblLayout w:type="fixed"/>
        <w:tblLook w:val="0000" w:firstRow="0" w:lastRow="0" w:firstColumn="0" w:lastColumn="0" w:noHBand="0" w:noVBand="0"/>
      </w:tblPr>
      <w:tblGrid>
        <w:gridCol w:w="2520"/>
        <w:gridCol w:w="6836"/>
      </w:tblGrid>
      <w:tr w:rsidR="00530D08">
        <w:trPr>
          <w:cantSplit/>
        </w:trPr>
        <w:tc>
          <w:tcPr>
            <w:tcW w:w="9356" w:type="dxa"/>
            <w:gridSpan w:val="2"/>
          </w:tcPr>
          <w:p w:rsidR="00530D08" w:rsidRPr="00C115DE" w:rsidRDefault="00C115DE">
            <w:pPr>
              <w:pStyle w:val="TableHeading1"/>
            </w:pPr>
            <w:r>
              <w:t xml:space="preserve">Πίνακας Αλλαγών </w:t>
            </w:r>
          </w:p>
        </w:tc>
      </w:tr>
      <w:tr w:rsidR="00530D08">
        <w:trPr>
          <w:cantSplit/>
        </w:trPr>
        <w:tc>
          <w:tcPr>
            <w:tcW w:w="2520" w:type="dxa"/>
          </w:tcPr>
          <w:p w:rsidR="00530D08" w:rsidRPr="00BC1025" w:rsidRDefault="001C368D">
            <w:pPr>
              <w:pStyle w:val="TableHeading2"/>
              <w:jc w:val="center"/>
            </w:pPr>
            <w:r>
              <w:t xml:space="preserve">Έκδοση </w:t>
            </w:r>
            <w:r w:rsidR="00355B6D">
              <w:t>–</w:t>
            </w:r>
            <w:r>
              <w:t xml:space="preserve"> Ημερομηνία</w:t>
            </w:r>
          </w:p>
        </w:tc>
        <w:tc>
          <w:tcPr>
            <w:tcW w:w="6836" w:type="dxa"/>
          </w:tcPr>
          <w:p w:rsidR="00530D08" w:rsidRPr="00C115DE" w:rsidRDefault="00C115DE">
            <w:pPr>
              <w:pStyle w:val="TableHeading2"/>
              <w:jc w:val="center"/>
            </w:pPr>
            <w:r>
              <w:t xml:space="preserve">Αλλαγή </w:t>
            </w: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bl>
    <w:p w:rsidR="00530D08" w:rsidRPr="00BC1025" w:rsidRDefault="00530D08">
      <w:pPr>
        <w:pStyle w:val="FootnoteText"/>
        <w:spacing w:line="240" w:lineRule="auto"/>
        <w:rPr>
          <w:szCs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A112AA" w:rsidRDefault="00A112AA">
      <w:pPr>
        <w:pStyle w:val="FootnoteText"/>
        <w:spacing w:line="240" w:lineRule="auto"/>
        <w:rPr>
          <w:b/>
          <w:sz w:val="24"/>
        </w:rPr>
      </w:pPr>
    </w:p>
    <w:p w:rsidR="00A112AA" w:rsidRDefault="001C368D">
      <w:pPr>
        <w:pStyle w:val="FootnoteText"/>
        <w:spacing w:line="240" w:lineRule="auto"/>
        <w:rPr>
          <w:b/>
          <w:sz w:val="24"/>
        </w:rPr>
      </w:pPr>
      <w:r>
        <w:rPr>
          <w:b/>
          <w:sz w:val="24"/>
        </w:rPr>
        <w:t xml:space="preserve">Περιεχόμενα </w:t>
      </w:r>
    </w:p>
    <w:p w:rsidR="00EE6373" w:rsidRDefault="008934CB">
      <w:pPr>
        <w:pStyle w:val="TOC1"/>
        <w:tabs>
          <w:tab w:val="left" w:pos="660"/>
          <w:tab w:val="right" w:leader="dot" w:pos="9628"/>
        </w:tabs>
        <w:rPr>
          <w:rFonts w:ascii="Times New Roman" w:hAnsi="Times New Roman"/>
          <w:b w:val="0"/>
          <w:noProof/>
          <w:sz w:val="24"/>
          <w:lang w:val="en-US"/>
        </w:rPr>
      </w:pPr>
      <w:r>
        <w:rPr>
          <w:sz w:val="16"/>
          <w:szCs w:val="16"/>
          <w:highlight w:val="yellow"/>
          <w:lang w:val="en-GB"/>
        </w:rPr>
        <w:fldChar w:fldCharType="begin"/>
      </w:r>
      <w:r w:rsidR="00530D08" w:rsidRPr="00BC1025">
        <w:rPr>
          <w:sz w:val="16"/>
          <w:szCs w:val="16"/>
          <w:highlight w:val="yellow"/>
        </w:rPr>
        <w:instrText xml:space="preserve"> </w:instrText>
      </w:r>
      <w:r w:rsidR="00530D08">
        <w:rPr>
          <w:sz w:val="16"/>
          <w:szCs w:val="16"/>
          <w:highlight w:val="yellow"/>
          <w:lang w:val="en-GB"/>
        </w:rPr>
        <w:instrText>TOC</w:instrText>
      </w:r>
      <w:r w:rsidR="00530D08" w:rsidRPr="00BC1025">
        <w:rPr>
          <w:sz w:val="16"/>
          <w:szCs w:val="16"/>
          <w:highlight w:val="yellow"/>
        </w:rPr>
        <w:instrText xml:space="preserve"> \</w:instrText>
      </w:r>
      <w:r w:rsidR="00530D08">
        <w:rPr>
          <w:sz w:val="16"/>
          <w:szCs w:val="16"/>
          <w:highlight w:val="yellow"/>
          <w:lang w:val="en-GB"/>
        </w:rPr>
        <w:instrText>o</w:instrText>
      </w:r>
      <w:r w:rsidR="00530D08" w:rsidRPr="00BC1025">
        <w:rPr>
          <w:sz w:val="16"/>
          <w:szCs w:val="16"/>
          <w:highlight w:val="yellow"/>
        </w:rPr>
        <w:instrText xml:space="preserve"> "1-2" </w:instrText>
      </w:r>
      <w:r w:rsidR="00530D08">
        <w:rPr>
          <w:sz w:val="16"/>
          <w:szCs w:val="16"/>
          <w:highlight w:val="yellow"/>
          <w:lang w:val="en-GB"/>
        </w:rPr>
        <w:instrText xml:space="preserve">\h \z </w:instrText>
      </w:r>
      <w:r>
        <w:rPr>
          <w:sz w:val="16"/>
          <w:szCs w:val="16"/>
          <w:highlight w:val="yellow"/>
          <w:lang w:val="en-GB"/>
        </w:rPr>
        <w:fldChar w:fldCharType="separate"/>
      </w:r>
      <w:hyperlink w:anchor="_Toc130365043" w:history="1">
        <w:r w:rsidR="00EE6373" w:rsidRPr="00EF04D9">
          <w:rPr>
            <w:rStyle w:val="Hyperlink"/>
            <w:noProof/>
          </w:rPr>
          <w:t>1.</w:t>
        </w:r>
        <w:r w:rsidR="00EE6373">
          <w:rPr>
            <w:rFonts w:ascii="Times New Roman" w:hAnsi="Times New Roman"/>
            <w:b w:val="0"/>
            <w:noProof/>
            <w:sz w:val="24"/>
            <w:lang w:val="en-US"/>
          </w:rPr>
          <w:tab/>
        </w:r>
        <w:r w:rsidR="00EE6373" w:rsidRPr="00EF04D9">
          <w:rPr>
            <w:rStyle w:val="Hyperlink"/>
            <w:noProof/>
          </w:rPr>
          <w:t>Εισαγωγή</w:t>
        </w:r>
        <w:r w:rsidR="00EE6373">
          <w:rPr>
            <w:noProof/>
            <w:webHidden/>
          </w:rPr>
          <w:tab/>
        </w:r>
        <w:r>
          <w:rPr>
            <w:noProof/>
            <w:webHidden/>
          </w:rPr>
          <w:fldChar w:fldCharType="begin"/>
        </w:r>
        <w:r w:rsidR="00EE6373">
          <w:rPr>
            <w:noProof/>
            <w:webHidden/>
          </w:rPr>
          <w:instrText xml:space="preserve"> PAGEREF _Toc130365043 \h </w:instrText>
        </w:r>
        <w:r>
          <w:rPr>
            <w:noProof/>
            <w:webHidden/>
          </w:rPr>
        </w:r>
        <w:r>
          <w:rPr>
            <w:noProof/>
            <w:webHidden/>
          </w:rPr>
          <w:fldChar w:fldCharType="separate"/>
        </w:r>
        <w:r w:rsidR="001433DD">
          <w:rPr>
            <w:noProof/>
            <w:webHidden/>
          </w:rPr>
          <w:t>2</w:t>
        </w:r>
        <w:r>
          <w:rPr>
            <w:noProof/>
            <w:webHidden/>
          </w:rPr>
          <w:fldChar w:fldCharType="end"/>
        </w:r>
      </w:hyperlink>
    </w:p>
    <w:p w:rsidR="00EE6373" w:rsidRDefault="005E485B">
      <w:pPr>
        <w:pStyle w:val="TOC1"/>
        <w:tabs>
          <w:tab w:val="left" w:pos="660"/>
          <w:tab w:val="right" w:leader="dot" w:pos="9628"/>
        </w:tabs>
        <w:rPr>
          <w:rFonts w:ascii="Times New Roman" w:hAnsi="Times New Roman"/>
          <w:b w:val="0"/>
          <w:noProof/>
          <w:sz w:val="24"/>
          <w:lang w:val="en-US"/>
        </w:rPr>
      </w:pPr>
      <w:hyperlink w:anchor="_Toc130365044" w:history="1">
        <w:r w:rsidR="00EE6373" w:rsidRPr="00EF04D9">
          <w:rPr>
            <w:rStyle w:val="Hyperlink"/>
            <w:noProof/>
          </w:rPr>
          <w:t>2.</w:t>
        </w:r>
        <w:r w:rsidR="00EE6373">
          <w:rPr>
            <w:rFonts w:ascii="Times New Roman" w:hAnsi="Times New Roman"/>
            <w:b w:val="0"/>
            <w:noProof/>
            <w:sz w:val="24"/>
            <w:lang w:val="en-US"/>
          </w:rPr>
          <w:tab/>
        </w:r>
        <w:r w:rsidR="00EE6373" w:rsidRPr="00EF04D9">
          <w:rPr>
            <w:rStyle w:val="Hyperlink"/>
            <w:noProof/>
          </w:rPr>
          <w:t>Απαιτήσεις Χρηστών</w:t>
        </w:r>
        <w:r w:rsidR="00EE6373">
          <w:rPr>
            <w:noProof/>
            <w:webHidden/>
          </w:rPr>
          <w:tab/>
        </w:r>
        <w:r w:rsidR="008934CB">
          <w:rPr>
            <w:noProof/>
            <w:webHidden/>
          </w:rPr>
          <w:fldChar w:fldCharType="begin"/>
        </w:r>
        <w:r w:rsidR="00EE6373">
          <w:rPr>
            <w:noProof/>
            <w:webHidden/>
          </w:rPr>
          <w:instrText xml:space="preserve"> PAGEREF _Toc130365044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5E485B">
      <w:pPr>
        <w:pStyle w:val="TOC1"/>
        <w:tabs>
          <w:tab w:val="left" w:pos="660"/>
          <w:tab w:val="right" w:leader="dot" w:pos="9628"/>
        </w:tabs>
        <w:rPr>
          <w:rFonts w:ascii="Times New Roman" w:hAnsi="Times New Roman"/>
          <w:b w:val="0"/>
          <w:noProof/>
          <w:sz w:val="24"/>
          <w:lang w:val="en-US"/>
        </w:rPr>
      </w:pPr>
      <w:hyperlink w:anchor="_Toc130365045" w:history="1">
        <w:r w:rsidR="00EE6373" w:rsidRPr="00EF04D9">
          <w:rPr>
            <w:rStyle w:val="Hyperlink"/>
            <w:noProof/>
          </w:rPr>
          <w:t>3.</w:t>
        </w:r>
        <w:r w:rsidR="00EE6373">
          <w:rPr>
            <w:rFonts w:ascii="Times New Roman" w:hAnsi="Times New Roman"/>
            <w:b w:val="0"/>
            <w:noProof/>
            <w:sz w:val="24"/>
            <w:lang w:val="en-US"/>
          </w:rPr>
          <w:tab/>
        </w:r>
        <w:r w:rsidR="00EE6373" w:rsidRPr="00EF04D9">
          <w:rPr>
            <w:rStyle w:val="Hyperlink"/>
            <w:noProof/>
          </w:rPr>
          <w:t>Σενάρια χρήσης</w:t>
        </w:r>
        <w:r w:rsidR="00EE6373">
          <w:rPr>
            <w:noProof/>
            <w:webHidden/>
          </w:rPr>
          <w:tab/>
        </w:r>
        <w:r w:rsidR="008934CB">
          <w:rPr>
            <w:noProof/>
            <w:webHidden/>
          </w:rPr>
          <w:fldChar w:fldCharType="begin"/>
        </w:r>
        <w:r w:rsidR="00EE6373">
          <w:rPr>
            <w:noProof/>
            <w:webHidden/>
          </w:rPr>
          <w:instrText xml:space="preserve"> PAGEREF _Toc130365045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5E485B">
      <w:pPr>
        <w:pStyle w:val="TOC1"/>
        <w:tabs>
          <w:tab w:val="left" w:pos="660"/>
          <w:tab w:val="right" w:leader="dot" w:pos="9628"/>
        </w:tabs>
        <w:rPr>
          <w:rFonts w:ascii="Times New Roman" w:hAnsi="Times New Roman"/>
          <w:b w:val="0"/>
          <w:noProof/>
          <w:sz w:val="24"/>
          <w:lang w:val="en-US"/>
        </w:rPr>
      </w:pPr>
      <w:hyperlink w:anchor="_Toc130365046" w:history="1">
        <w:r w:rsidR="00EE6373" w:rsidRPr="00EF04D9">
          <w:rPr>
            <w:rStyle w:val="Hyperlink"/>
            <w:noProof/>
          </w:rPr>
          <w:t>4.</w:t>
        </w:r>
        <w:r w:rsidR="00EE6373">
          <w:rPr>
            <w:rFonts w:ascii="Times New Roman" w:hAnsi="Times New Roman"/>
            <w:b w:val="0"/>
            <w:noProof/>
            <w:sz w:val="24"/>
            <w:lang w:val="en-US"/>
          </w:rPr>
          <w:tab/>
        </w:r>
        <w:r w:rsidR="00EE6373" w:rsidRPr="00EF04D9">
          <w:rPr>
            <w:rStyle w:val="Hyperlink"/>
            <w:noProof/>
          </w:rPr>
          <w:t>Λειτουργικές Απαιτήσεις</w:t>
        </w:r>
        <w:r w:rsidR="00EE6373">
          <w:rPr>
            <w:noProof/>
            <w:webHidden/>
          </w:rPr>
          <w:tab/>
        </w:r>
        <w:r w:rsidR="008934CB">
          <w:rPr>
            <w:noProof/>
            <w:webHidden/>
          </w:rPr>
          <w:fldChar w:fldCharType="begin"/>
        </w:r>
        <w:r w:rsidR="00EE6373">
          <w:rPr>
            <w:noProof/>
            <w:webHidden/>
          </w:rPr>
          <w:instrText xml:space="preserve"> PAGEREF _Toc130365046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5E485B">
      <w:pPr>
        <w:pStyle w:val="TOC1"/>
        <w:tabs>
          <w:tab w:val="left" w:pos="660"/>
          <w:tab w:val="right" w:leader="dot" w:pos="9628"/>
        </w:tabs>
        <w:rPr>
          <w:rFonts w:ascii="Times New Roman" w:hAnsi="Times New Roman"/>
          <w:b w:val="0"/>
          <w:noProof/>
          <w:sz w:val="24"/>
          <w:lang w:val="en-US"/>
        </w:rPr>
      </w:pPr>
      <w:hyperlink w:anchor="_Toc130365047" w:history="1">
        <w:r w:rsidR="00EE6373" w:rsidRPr="00EF04D9">
          <w:rPr>
            <w:rStyle w:val="Hyperlink"/>
            <w:noProof/>
          </w:rPr>
          <w:t>5.</w:t>
        </w:r>
        <w:r w:rsidR="00EE6373">
          <w:rPr>
            <w:rFonts w:ascii="Times New Roman" w:hAnsi="Times New Roman"/>
            <w:b w:val="0"/>
            <w:noProof/>
            <w:sz w:val="24"/>
            <w:lang w:val="en-US"/>
          </w:rPr>
          <w:tab/>
        </w:r>
        <w:r w:rsidR="00EE6373" w:rsidRPr="00EF04D9">
          <w:rPr>
            <w:rStyle w:val="Hyperlink"/>
            <w:noProof/>
          </w:rPr>
          <w:t>Προδιαγραφές συστήματος</w:t>
        </w:r>
        <w:r w:rsidR="00EE6373">
          <w:rPr>
            <w:noProof/>
            <w:webHidden/>
          </w:rPr>
          <w:tab/>
        </w:r>
        <w:r w:rsidR="008934CB">
          <w:rPr>
            <w:noProof/>
            <w:webHidden/>
          </w:rPr>
          <w:fldChar w:fldCharType="begin"/>
        </w:r>
        <w:r w:rsidR="00EE6373">
          <w:rPr>
            <w:noProof/>
            <w:webHidden/>
          </w:rPr>
          <w:instrText xml:space="preserve"> PAGEREF _Toc130365047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5E485B">
      <w:pPr>
        <w:pStyle w:val="TOC1"/>
        <w:tabs>
          <w:tab w:val="left" w:pos="660"/>
          <w:tab w:val="right" w:leader="dot" w:pos="9628"/>
        </w:tabs>
        <w:rPr>
          <w:rFonts w:ascii="Times New Roman" w:hAnsi="Times New Roman"/>
          <w:b w:val="0"/>
          <w:noProof/>
          <w:sz w:val="24"/>
          <w:lang w:val="en-US"/>
        </w:rPr>
      </w:pPr>
      <w:hyperlink w:anchor="_Toc130365048" w:history="1">
        <w:r w:rsidR="00EE6373" w:rsidRPr="00EF04D9">
          <w:rPr>
            <w:rStyle w:val="Hyperlink"/>
            <w:noProof/>
            <w:lang w:val="en-US"/>
          </w:rPr>
          <w:t>6.</w:t>
        </w:r>
        <w:r w:rsidR="00EE6373">
          <w:rPr>
            <w:rFonts w:ascii="Times New Roman" w:hAnsi="Times New Roman"/>
            <w:b w:val="0"/>
            <w:noProof/>
            <w:sz w:val="24"/>
            <w:lang w:val="en-US"/>
          </w:rPr>
          <w:tab/>
        </w:r>
        <w:r w:rsidR="00EE6373" w:rsidRPr="00EF04D9">
          <w:rPr>
            <w:rStyle w:val="Hyperlink"/>
            <w:noProof/>
          </w:rPr>
          <w:t>Λειτουργική Παρουσίαση συστήματος</w:t>
        </w:r>
        <w:r w:rsidR="00EE6373">
          <w:rPr>
            <w:noProof/>
            <w:webHidden/>
          </w:rPr>
          <w:tab/>
        </w:r>
        <w:r w:rsidR="008934CB">
          <w:rPr>
            <w:noProof/>
            <w:webHidden/>
          </w:rPr>
          <w:fldChar w:fldCharType="begin"/>
        </w:r>
        <w:r w:rsidR="00EE6373">
          <w:rPr>
            <w:noProof/>
            <w:webHidden/>
          </w:rPr>
          <w:instrText xml:space="preserve"> PAGEREF _Toc130365048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5E485B">
      <w:pPr>
        <w:pStyle w:val="TOC1"/>
        <w:tabs>
          <w:tab w:val="left" w:pos="660"/>
          <w:tab w:val="right" w:leader="dot" w:pos="9628"/>
        </w:tabs>
        <w:rPr>
          <w:rFonts w:ascii="Times New Roman" w:hAnsi="Times New Roman"/>
          <w:b w:val="0"/>
          <w:noProof/>
          <w:sz w:val="24"/>
          <w:lang w:val="en-US"/>
        </w:rPr>
      </w:pPr>
      <w:hyperlink w:anchor="_Toc130365049" w:history="1">
        <w:r w:rsidR="00EE6373" w:rsidRPr="00EF04D9">
          <w:rPr>
            <w:rStyle w:val="Hyperlink"/>
            <w:noProof/>
          </w:rPr>
          <w:t>7.</w:t>
        </w:r>
        <w:r w:rsidR="00EE6373">
          <w:rPr>
            <w:rFonts w:ascii="Times New Roman" w:hAnsi="Times New Roman"/>
            <w:b w:val="0"/>
            <w:noProof/>
            <w:sz w:val="24"/>
            <w:lang w:val="en-US"/>
          </w:rPr>
          <w:tab/>
        </w:r>
        <w:r w:rsidR="00EE6373" w:rsidRPr="00EF04D9">
          <w:rPr>
            <w:rStyle w:val="Hyperlink"/>
            <w:noProof/>
          </w:rPr>
          <w:t>Τεχνική Παρουσίαση συστήματος</w:t>
        </w:r>
        <w:r w:rsidR="00EE6373">
          <w:rPr>
            <w:noProof/>
            <w:webHidden/>
          </w:rPr>
          <w:tab/>
        </w:r>
        <w:r w:rsidR="008934CB">
          <w:rPr>
            <w:noProof/>
            <w:webHidden/>
          </w:rPr>
          <w:fldChar w:fldCharType="begin"/>
        </w:r>
        <w:r w:rsidR="00EE6373">
          <w:rPr>
            <w:noProof/>
            <w:webHidden/>
          </w:rPr>
          <w:instrText xml:space="preserve"> PAGEREF _Toc130365049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5E485B">
      <w:pPr>
        <w:pStyle w:val="TOC1"/>
        <w:tabs>
          <w:tab w:val="left" w:pos="660"/>
          <w:tab w:val="right" w:leader="dot" w:pos="9628"/>
        </w:tabs>
        <w:rPr>
          <w:rFonts w:ascii="Times New Roman" w:hAnsi="Times New Roman"/>
          <w:b w:val="0"/>
          <w:noProof/>
          <w:sz w:val="24"/>
          <w:lang w:val="en-US"/>
        </w:rPr>
      </w:pPr>
      <w:hyperlink w:anchor="_Toc130365050" w:history="1">
        <w:r w:rsidR="00EE6373" w:rsidRPr="00EF04D9">
          <w:rPr>
            <w:rStyle w:val="Hyperlink"/>
            <w:noProof/>
          </w:rPr>
          <w:t>8.</w:t>
        </w:r>
        <w:r w:rsidR="00EE6373">
          <w:rPr>
            <w:rFonts w:ascii="Times New Roman" w:hAnsi="Times New Roman"/>
            <w:b w:val="0"/>
            <w:noProof/>
            <w:sz w:val="24"/>
            <w:lang w:val="en-US"/>
          </w:rPr>
          <w:tab/>
        </w:r>
        <w:r w:rsidR="00EE6373" w:rsidRPr="00EF04D9">
          <w:rPr>
            <w:rStyle w:val="Hyperlink"/>
            <w:noProof/>
          </w:rPr>
          <w:t>Οδηγίες Εγκατάστασης</w:t>
        </w:r>
        <w:r w:rsidR="00EE6373">
          <w:rPr>
            <w:noProof/>
            <w:webHidden/>
          </w:rPr>
          <w:tab/>
        </w:r>
        <w:r w:rsidR="008934CB">
          <w:rPr>
            <w:noProof/>
            <w:webHidden/>
          </w:rPr>
          <w:fldChar w:fldCharType="begin"/>
        </w:r>
        <w:r w:rsidR="00EE6373">
          <w:rPr>
            <w:noProof/>
            <w:webHidden/>
          </w:rPr>
          <w:instrText xml:space="preserve"> PAGEREF _Toc130365050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530D08" w:rsidRDefault="008934CB">
      <w:pPr>
        <w:pStyle w:val="FootnoteText"/>
        <w:spacing w:line="240" w:lineRule="auto"/>
        <w:rPr>
          <w:sz w:val="16"/>
          <w:szCs w:val="16"/>
          <w:lang w:val="en-GB"/>
        </w:rPr>
      </w:pPr>
      <w:r>
        <w:rPr>
          <w:sz w:val="16"/>
          <w:szCs w:val="16"/>
          <w:highlight w:val="yellow"/>
          <w:lang w:val="en-GB"/>
        </w:rPr>
        <w:fldChar w:fldCharType="end"/>
      </w:r>
    </w:p>
    <w:p w:rsidR="003E6F7D" w:rsidRDefault="003E6F7D">
      <w:pPr>
        <w:pStyle w:val="FootnoteText"/>
        <w:spacing w:line="240" w:lineRule="auto"/>
        <w:rPr>
          <w:sz w:val="16"/>
          <w:szCs w:val="16"/>
          <w:lang w:val="en-GB"/>
        </w:rPr>
      </w:pPr>
    </w:p>
    <w:p w:rsidR="003762BC" w:rsidRDefault="00B84DFB" w:rsidP="000D4696">
      <w:pPr>
        <w:pStyle w:val="Heading1"/>
      </w:pPr>
      <w:r>
        <w:rPr>
          <w:lang w:val="en-US"/>
        </w:rPr>
        <w:lastRenderedPageBreak/>
        <w:t xml:space="preserve">  </w:t>
      </w:r>
      <w:r w:rsidR="003762BC">
        <w:rPr>
          <w:lang w:val="en-US"/>
        </w:rPr>
        <w:t xml:space="preserve"> </w:t>
      </w:r>
      <w:bookmarkStart w:id="0" w:name="_Toc130365043"/>
      <w:r w:rsidR="00A112AA">
        <w:t>Εισαγωγή</w:t>
      </w:r>
      <w:bookmarkEnd w:id="0"/>
      <w:r w:rsidR="00A112AA">
        <w:t xml:space="preserve"> </w:t>
      </w:r>
    </w:p>
    <w:p w:rsidR="000D4696" w:rsidRPr="008277C9" w:rsidRDefault="000D4696" w:rsidP="000D4696">
      <w:r>
        <w:t xml:space="preserve">Η </w:t>
      </w:r>
      <w:r w:rsidR="008277C9">
        <w:t>Εισαγωγή πρέπει να περιλαμβάνει</w:t>
      </w:r>
      <w:r w:rsidR="008277C9" w:rsidRPr="008277C9">
        <w:t>:</w:t>
      </w:r>
    </w:p>
    <w:p w:rsidR="008277C9" w:rsidRDefault="008277C9" w:rsidP="004B3614">
      <w:pPr>
        <w:numPr>
          <w:ilvl w:val="0"/>
          <w:numId w:val="9"/>
        </w:numPr>
      </w:pPr>
      <w:r w:rsidRPr="008277C9">
        <w:rPr>
          <w:b/>
        </w:rPr>
        <w:t>Ανάλυση Βέλτιστων Πρακτικών (</w:t>
      </w:r>
      <w:r w:rsidRPr="008277C9">
        <w:rPr>
          <w:b/>
          <w:lang w:val="en-US"/>
        </w:rPr>
        <w:t>State</w:t>
      </w:r>
      <w:r w:rsidRPr="008277C9">
        <w:rPr>
          <w:b/>
        </w:rPr>
        <w:t xml:space="preserve"> </w:t>
      </w:r>
      <w:r w:rsidRPr="008277C9">
        <w:rPr>
          <w:b/>
          <w:lang w:val="en-US"/>
        </w:rPr>
        <w:t>of</w:t>
      </w:r>
      <w:r w:rsidRPr="008277C9">
        <w:rPr>
          <w:b/>
        </w:rPr>
        <w:t xml:space="preserve"> </w:t>
      </w:r>
      <w:r w:rsidRPr="008277C9">
        <w:rPr>
          <w:b/>
          <w:lang w:val="en-US"/>
        </w:rPr>
        <w:t>the</w:t>
      </w:r>
      <w:r w:rsidRPr="008277C9">
        <w:rPr>
          <w:b/>
        </w:rPr>
        <w:t xml:space="preserve"> </w:t>
      </w:r>
      <w:r w:rsidRPr="008277C9">
        <w:rPr>
          <w:b/>
          <w:lang w:val="en-US"/>
        </w:rPr>
        <w:t>Art</w:t>
      </w:r>
      <w:r w:rsidRPr="008277C9">
        <w:rPr>
          <w:b/>
        </w:rPr>
        <w:t>)</w:t>
      </w:r>
      <w:r w:rsidRPr="008277C9">
        <w:t xml:space="preserve">: </w:t>
      </w:r>
      <w:r>
        <w:t>Παρουσίαση και ανάλυση τεχνολογιών και υλοποιήσεων (συστημάτων) που σχετίζονται ή αφορούν το συγκεκριμένο θέμα.</w:t>
      </w:r>
    </w:p>
    <w:p w:rsidR="008277C9" w:rsidRDefault="008277C9" w:rsidP="004B3614">
      <w:pPr>
        <w:numPr>
          <w:ilvl w:val="0"/>
          <w:numId w:val="9"/>
        </w:numPr>
      </w:pPr>
      <w:r>
        <w:rPr>
          <w:b/>
        </w:rPr>
        <w:t>Βιβλιογραφικές Αναφορές και Δικτυακοί τόποι</w:t>
      </w:r>
      <w:r w:rsidRPr="008277C9">
        <w:t>:</w:t>
      </w:r>
      <w:r>
        <w:t xml:space="preserve"> που ακολουθ</w:t>
      </w:r>
      <w:r w:rsidR="000E0334">
        <w:t>ήθηκαν για σχηματισθεί η</w:t>
      </w:r>
      <w:r>
        <w:t xml:space="preserve"> προσέγγιση στο συγκεκριμένο θέμα.</w:t>
      </w:r>
    </w:p>
    <w:p w:rsidR="008277C9" w:rsidRDefault="008277C9" w:rsidP="008277C9"/>
    <w:p w:rsidR="008277C9" w:rsidRPr="008277C9" w:rsidRDefault="008277C9" w:rsidP="008277C9">
      <w:r w:rsidRPr="008277C9">
        <w:rPr>
          <w:sz w:val="40"/>
          <w:szCs w:val="40"/>
        </w:rPr>
        <w:sym w:font="Wingdings" w:char="F046"/>
      </w:r>
      <w:r>
        <w:t xml:space="preserve">Το προτεινόμενο μέγεθος της ενότητα είναι </w:t>
      </w:r>
      <w:r w:rsidR="008253F5" w:rsidRPr="008253F5">
        <w:t>3</w:t>
      </w:r>
      <w:r>
        <w:t xml:space="preserve"> σελίδες και δεν πρέπει να ξεπερνάει τις </w:t>
      </w:r>
      <w:r w:rsidR="008253F5" w:rsidRPr="008253F5">
        <w:t>5</w:t>
      </w:r>
      <w:r>
        <w:t xml:space="preserve"> σελίδες </w:t>
      </w:r>
    </w:p>
    <w:p w:rsidR="00A112AA" w:rsidRDefault="00A112AA" w:rsidP="00A112AA">
      <w:pPr>
        <w:pStyle w:val="Heading1"/>
      </w:pPr>
      <w:bookmarkStart w:id="1" w:name="_Toc130365044"/>
      <w:r>
        <w:lastRenderedPageBreak/>
        <w:t>Απαιτήσεις Χρηστών</w:t>
      </w:r>
      <w:bookmarkEnd w:id="1"/>
    </w:p>
    <w:tbl>
      <w:tblPr>
        <w:tblStyle w:val="GridTable3-Accent3"/>
        <w:tblW w:w="0" w:type="auto"/>
        <w:tblLook w:val="04A0" w:firstRow="1" w:lastRow="0" w:firstColumn="1" w:lastColumn="0" w:noHBand="0" w:noVBand="1"/>
      </w:tblPr>
      <w:tblGrid>
        <w:gridCol w:w="2628"/>
        <w:gridCol w:w="7226"/>
      </w:tblGrid>
      <w:tr w:rsidR="009503AF" w:rsidTr="00000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9503AF" w:rsidRPr="009503AF" w:rsidRDefault="009503AF" w:rsidP="00AF4E2F">
            <w:pPr>
              <w:rPr>
                <w:sz w:val="24"/>
              </w:rPr>
            </w:pPr>
            <w:r w:rsidRPr="009503AF">
              <w:rPr>
                <w:sz w:val="24"/>
              </w:rPr>
              <w:t>Κωδικός</w:t>
            </w:r>
            <w:r w:rsidRPr="009503AF">
              <w:rPr>
                <w:sz w:val="24"/>
                <w:lang w:val="en-US"/>
              </w:rPr>
              <w:t>:</w:t>
            </w:r>
          </w:p>
        </w:tc>
        <w:tc>
          <w:tcPr>
            <w:tcW w:w="7226" w:type="dxa"/>
          </w:tcPr>
          <w:p w:rsidR="009503AF" w:rsidRPr="009503AF" w:rsidRDefault="00000CB2" w:rsidP="00AF4E2F">
            <w:pPr>
              <w:cnfStyle w:val="100000000000" w:firstRow="1" w:lastRow="0" w:firstColumn="0" w:lastColumn="0" w:oddVBand="0" w:evenVBand="0" w:oddHBand="0" w:evenHBand="0" w:firstRowFirstColumn="0" w:firstRowLastColumn="0" w:lastRowFirstColumn="0" w:lastRowLastColumn="0"/>
              <w:rPr>
                <w:sz w:val="24"/>
              </w:rPr>
            </w:pPr>
            <w:r>
              <w:rPr>
                <w:sz w:val="24"/>
              </w:rPr>
              <w:t>Α</w:t>
            </w:r>
            <w:r w:rsidR="009503AF" w:rsidRPr="009503AF">
              <w:rPr>
                <w:sz w:val="24"/>
              </w:rPr>
              <w:t>01</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AF4E2F">
            <w:r>
              <w:t>Όνομα</w:t>
            </w:r>
            <w:r>
              <w:rPr>
                <w:lang w:val="en-US"/>
              </w:rPr>
              <w:t>:</w:t>
            </w:r>
          </w:p>
        </w:tc>
        <w:tc>
          <w:tcPr>
            <w:tcW w:w="7226" w:type="dxa"/>
          </w:tcPr>
          <w:p w:rsidR="009503AF" w:rsidRDefault="000D5E5F" w:rsidP="00AF4E2F">
            <w:pPr>
              <w:cnfStyle w:val="000000100000" w:firstRow="0" w:lastRow="0" w:firstColumn="0" w:lastColumn="0" w:oddVBand="0" w:evenVBand="0" w:oddHBand="1" w:evenHBand="0" w:firstRowFirstColumn="0" w:firstRowLastColumn="0" w:lastRowFirstColumn="0" w:lastRowLastColumn="0"/>
            </w:pPr>
            <w:r>
              <w:t>Διαχείριση Πελατών</w:t>
            </w:r>
          </w:p>
        </w:tc>
      </w:tr>
      <w:tr w:rsidR="009503AF" w:rsidTr="00000CB2">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AF4E2F">
            <w:pPr>
              <w:rPr>
                <w:lang w:val="en-US"/>
              </w:rPr>
            </w:pPr>
            <w:r>
              <w:t>Περιγραφή</w:t>
            </w:r>
            <w:r>
              <w:rPr>
                <w:lang w:val="en-US"/>
              </w:rPr>
              <w:t>:</w:t>
            </w:r>
          </w:p>
        </w:tc>
        <w:tc>
          <w:tcPr>
            <w:tcW w:w="7226" w:type="dxa"/>
          </w:tcPr>
          <w:p w:rsidR="009503AF" w:rsidRDefault="000D5E5F" w:rsidP="000D5E5F">
            <w:pPr>
              <w:cnfStyle w:val="000000000000" w:firstRow="0" w:lastRow="0" w:firstColumn="0" w:lastColumn="0" w:oddVBand="0" w:evenVBand="0" w:oddHBand="0" w:evenHBand="0" w:firstRowFirstColumn="0" w:firstRowLastColumn="0" w:lastRowFirstColumn="0" w:lastRowLastColumn="0"/>
            </w:pPr>
            <w:r>
              <w:t>Οι χρήστες έχουν απαίτηση να</w:t>
            </w:r>
            <w:r w:rsidR="000C5D30">
              <w:t xml:space="preserve"> μπορούν να διαχειρίζονται του πελάτες τους.</w:t>
            </w:r>
            <w:r>
              <w:t xml:space="preserve"> </w:t>
            </w:r>
            <w:r w:rsidR="000C5D30">
              <w:t xml:space="preserve">Θέλουν να </w:t>
            </w:r>
            <w:r>
              <w:t>βλέπουν σε λίστα όλους τους πελάτες με τα προσωπικά τους δεδομένα όπως ονοματεπώνυμο, τηλέφωνο,</w:t>
            </w:r>
            <w:r w:rsidR="000C5D30">
              <w:t xml:space="preserve"> πρόβλημα,</w:t>
            </w:r>
            <w:r>
              <w:t xml:space="preserve"> ιστορικό των ραντεβού του στο φυσιοθεραπευτήριο με λεπτομερή περιγραφή (ώρα, μέρα, θεραπεία)  κλπ. Θέλουν να μπορούν να έχουν τη δυνατότητα να αλλάζουν αυτά τα δεδομένα αν κάποτε αλλάξουν π.χ. νέο τηλέφωνο, νέο ραντεβού κ.ά. , και να δημιουργούν καινούργια προφίλ νέων πελατών.</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AF4E2F">
            <w:r>
              <w:t>Υποχρέωση</w:t>
            </w:r>
            <w:r w:rsidRPr="000D5E5F">
              <w:t>:</w:t>
            </w:r>
          </w:p>
        </w:tc>
        <w:tc>
          <w:tcPr>
            <w:tcW w:w="7226" w:type="dxa"/>
          </w:tcPr>
          <w:p w:rsidR="009503AF" w:rsidRPr="00A76F95" w:rsidRDefault="00A76F95" w:rsidP="00AF4E2F">
            <w:pPr>
              <w:cnfStyle w:val="000000100000" w:firstRow="0" w:lastRow="0" w:firstColumn="0" w:lastColumn="0" w:oddVBand="0" w:evenVBand="0" w:oddHBand="1" w:evenHBand="0" w:firstRowFirstColumn="0" w:firstRowLastColumn="0" w:lastRowFirstColumn="0" w:lastRowLastColumn="0"/>
            </w:pPr>
            <w:r>
              <w:t>Ανάγκη Ικανοποίησης</w:t>
            </w:r>
            <w:r>
              <w:rPr>
                <w:lang w:val="en-US"/>
              </w:rPr>
              <w:t>:</w:t>
            </w:r>
            <w:r>
              <w:t xml:space="preserve"> Μεγάλη</w:t>
            </w:r>
          </w:p>
        </w:tc>
      </w:tr>
    </w:tbl>
    <w:p w:rsidR="00AF4E2F" w:rsidRDefault="00AF4E2F" w:rsidP="00AF4E2F"/>
    <w:tbl>
      <w:tblPr>
        <w:tblStyle w:val="GridTable3-Accent3"/>
        <w:tblW w:w="0" w:type="auto"/>
        <w:tblLook w:val="04A0" w:firstRow="1" w:lastRow="0" w:firstColumn="1" w:lastColumn="0" w:noHBand="0" w:noVBand="1"/>
      </w:tblPr>
      <w:tblGrid>
        <w:gridCol w:w="2628"/>
        <w:gridCol w:w="7226"/>
      </w:tblGrid>
      <w:tr w:rsidR="009503AF" w:rsidTr="00000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9503AF" w:rsidRPr="009503AF" w:rsidRDefault="009503AF" w:rsidP="00B018BA">
            <w:pPr>
              <w:rPr>
                <w:sz w:val="24"/>
              </w:rPr>
            </w:pPr>
            <w:r w:rsidRPr="009503AF">
              <w:rPr>
                <w:sz w:val="24"/>
              </w:rPr>
              <w:t>Κωδικός</w:t>
            </w:r>
            <w:r w:rsidRPr="000D5E5F">
              <w:rPr>
                <w:sz w:val="24"/>
              </w:rPr>
              <w:t>:</w:t>
            </w:r>
          </w:p>
        </w:tc>
        <w:tc>
          <w:tcPr>
            <w:tcW w:w="7226" w:type="dxa"/>
          </w:tcPr>
          <w:p w:rsidR="009503AF" w:rsidRPr="009503AF" w:rsidRDefault="00000CB2" w:rsidP="00B018BA">
            <w:pPr>
              <w:cnfStyle w:val="100000000000" w:firstRow="1" w:lastRow="0" w:firstColumn="0" w:lastColumn="0" w:oddVBand="0" w:evenVBand="0" w:oddHBand="0" w:evenHBand="0" w:firstRowFirstColumn="0" w:firstRowLastColumn="0" w:lastRowFirstColumn="0" w:lastRowLastColumn="0"/>
              <w:rPr>
                <w:sz w:val="24"/>
              </w:rPr>
            </w:pPr>
            <w:r>
              <w:rPr>
                <w:sz w:val="24"/>
              </w:rPr>
              <w:t>Α</w:t>
            </w:r>
            <w:r w:rsidR="009503AF" w:rsidRPr="009503AF">
              <w:rPr>
                <w:sz w:val="24"/>
              </w:rPr>
              <w:t>0</w:t>
            </w:r>
            <w:r w:rsidR="009503AF">
              <w:rPr>
                <w:sz w:val="24"/>
              </w:rPr>
              <w:t>2</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t>Όνομα</w:t>
            </w:r>
            <w:r w:rsidRPr="000D5E5F">
              <w:t>:</w:t>
            </w:r>
          </w:p>
        </w:tc>
        <w:tc>
          <w:tcPr>
            <w:tcW w:w="7226" w:type="dxa"/>
          </w:tcPr>
          <w:p w:rsidR="009503AF" w:rsidRDefault="000C5D30" w:rsidP="000C5D30">
            <w:pPr>
              <w:cnfStyle w:val="000000100000" w:firstRow="0" w:lastRow="0" w:firstColumn="0" w:lastColumn="0" w:oddVBand="0" w:evenVBand="0" w:oddHBand="1" w:evenHBand="0" w:firstRowFirstColumn="0" w:firstRowLastColumn="0" w:lastRowFirstColumn="0" w:lastRowLastColumn="0"/>
            </w:pPr>
            <w:r>
              <w:t>Διαχείριση Προ</w:t>
            </w:r>
            <w:r>
              <w:rPr>
                <w:rFonts w:cs="Tahoma"/>
              </w:rPr>
              <w:t>ϊόντων</w:t>
            </w:r>
          </w:p>
        </w:tc>
      </w:tr>
      <w:tr w:rsidR="009503AF" w:rsidTr="00000CB2">
        <w:tc>
          <w:tcPr>
            <w:cnfStyle w:val="001000000000" w:firstRow="0" w:lastRow="0" w:firstColumn="1" w:lastColumn="0" w:oddVBand="0" w:evenVBand="0" w:oddHBand="0" w:evenHBand="0" w:firstRowFirstColumn="0" w:firstRowLastColumn="0" w:lastRowFirstColumn="0" w:lastRowLastColumn="0"/>
            <w:tcW w:w="2628" w:type="dxa"/>
          </w:tcPr>
          <w:p w:rsidR="009503AF" w:rsidRPr="000D5E5F" w:rsidRDefault="009503AF" w:rsidP="00B018BA">
            <w:r>
              <w:t>Περιγραφή</w:t>
            </w:r>
            <w:r w:rsidRPr="000D5E5F">
              <w:t>:</w:t>
            </w:r>
          </w:p>
        </w:tc>
        <w:tc>
          <w:tcPr>
            <w:tcW w:w="7226" w:type="dxa"/>
          </w:tcPr>
          <w:p w:rsidR="009503AF" w:rsidRDefault="000C5D30" w:rsidP="00000CB2">
            <w:pPr>
              <w:cnfStyle w:val="000000000000" w:firstRow="0" w:lastRow="0" w:firstColumn="0" w:lastColumn="0" w:oddVBand="0" w:evenVBand="0" w:oddHBand="0" w:evenHBand="0" w:firstRowFirstColumn="0" w:firstRowLastColumn="0" w:lastRowFirstColumn="0" w:lastRowLastColumn="0"/>
            </w:pPr>
            <w:r>
              <w:t xml:space="preserve">Οι χρήστες έχουν την απαίτηση να μπορούν να διαχειρίζονται τα </w:t>
            </w:r>
            <w:r w:rsidR="00000CB2">
              <w:t>προϊόντα</w:t>
            </w:r>
            <w:r>
              <w:t xml:space="preserve"> </w:t>
            </w:r>
            <w:r w:rsidR="00AA261D">
              <w:t xml:space="preserve">και τα μηχανήματα </w:t>
            </w:r>
            <w:r>
              <w:t xml:space="preserve">που χρησιμοποιούν </w:t>
            </w:r>
            <w:r w:rsidR="00000CB2">
              <w:t xml:space="preserve">στο φυσιοθεραπευτήριο τους. Θέλουν να μπορούν να βλέπουν σε λίστα όλα τα προϊόντα τους με όλα τα στοιχεία τους όπως εταιρεία παραγωγής, τηλέφωνο για παραγγελία, διαθέσιμα τεμάχια κλπ. Θέλουν να μπορούν να έχουν τη δυνατότητα να αλλάζουν αυτά τα δεδομένα αν κάποτε αλλάξουν π.χ. νέο τηλέφωνο,  κ.ά. , και να δημιουργούν καινούργια προφίλ νέων προϊόντων. </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t>Υποχρέωση</w:t>
            </w:r>
            <w:r w:rsidRPr="000D5E5F">
              <w:t>:</w:t>
            </w:r>
          </w:p>
        </w:tc>
        <w:tc>
          <w:tcPr>
            <w:tcW w:w="7226" w:type="dxa"/>
          </w:tcPr>
          <w:p w:rsidR="009503AF" w:rsidRDefault="00A76F95" w:rsidP="00B018BA">
            <w:pPr>
              <w:cnfStyle w:val="000000100000" w:firstRow="0" w:lastRow="0" w:firstColumn="0" w:lastColumn="0" w:oddVBand="0" w:evenVBand="0" w:oddHBand="1" w:evenHBand="0" w:firstRowFirstColumn="0" w:firstRowLastColumn="0" w:lastRowFirstColumn="0" w:lastRowLastColumn="0"/>
            </w:pPr>
            <w:r>
              <w:t>Ανάγκη Ικανοποίησης</w:t>
            </w:r>
            <w:r>
              <w:rPr>
                <w:lang w:val="en-US"/>
              </w:rPr>
              <w:t>:</w:t>
            </w:r>
            <w:r>
              <w:t xml:space="preserve"> Μεγάλη</w:t>
            </w:r>
          </w:p>
        </w:tc>
      </w:tr>
    </w:tbl>
    <w:p w:rsidR="009503AF" w:rsidRDefault="009503AF" w:rsidP="00AF4E2F"/>
    <w:tbl>
      <w:tblPr>
        <w:tblStyle w:val="GridTable3-Accent3"/>
        <w:tblW w:w="0" w:type="auto"/>
        <w:tblLook w:val="04A0" w:firstRow="1" w:lastRow="0" w:firstColumn="1" w:lastColumn="0" w:noHBand="0" w:noVBand="1"/>
      </w:tblPr>
      <w:tblGrid>
        <w:gridCol w:w="2628"/>
        <w:gridCol w:w="7226"/>
      </w:tblGrid>
      <w:tr w:rsidR="009503AF" w:rsidTr="00000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9503AF" w:rsidRPr="009503AF" w:rsidRDefault="009503AF" w:rsidP="00B018BA">
            <w:pPr>
              <w:rPr>
                <w:sz w:val="24"/>
              </w:rPr>
            </w:pPr>
            <w:r w:rsidRPr="009503AF">
              <w:rPr>
                <w:sz w:val="24"/>
              </w:rPr>
              <w:t>Κωδικός</w:t>
            </w:r>
            <w:r w:rsidRPr="000D5E5F">
              <w:rPr>
                <w:sz w:val="24"/>
              </w:rPr>
              <w:t>:</w:t>
            </w:r>
          </w:p>
        </w:tc>
        <w:tc>
          <w:tcPr>
            <w:tcW w:w="7226" w:type="dxa"/>
          </w:tcPr>
          <w:p w:rsidR="009503AF" w:rsidRPr="009503AF" w:rsidRDefault="00000CB2" w:rsidP="00B018BA">
            <w:pPr>
              <w:cnfStyle w:val="100000000000" w:firstRow="1" w:lastRow="0" w:firstColumn="0" w:lastColumn="0" w:oddVBand="0" w:evenVBand="0" w:oddHBand="0" w:evenHBand="0" w:firstRowFirstColumn="0" w:firstRowLastColumn="0" w:lastRowFirstColumn="0" w:lastRowLastColumn="0"/>
              <w:rPr>
                <w:sz w:val="24"/>
              </w:rPr>
            </w:pPr>
            <w:r>
              <w:rPr>
                <w:sz w:val="24"/>
              </w:rPr>
              <w:t>Α</w:t>
            </w:r>
            <w:r w:rsidR="009503AF" w:rsidRPr="009503AF">
              <w:rPr>
                <w:sz w:val="24"/>
              </w:rPr>
              <w:t>0</w:t>
            </w:r>
            <w:r w:rsidR="009503AF">
              <w:rPr>
                <w:sz w:val="24"/>
              </w:rPr>
              <w:t>4</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t>Όνομα</w:t>
            </w:r>
            <w:r>
              <w:rPr>
                <w:lang w:val="en-US"/>
              </w:rPr>
              <w:t>:</w:t>
            </w:r>
          </w:p>
        </w:tc>
        <w:tc>
          <w:tcPr>
            <w:tcW w:w="7226" w:type="dxa"/>
          </w:tcPr>
          <w:p w:rsidR="009503AF" w:rsidRDefault="00E668D1" w:rsidP="00B018BA">
            <w:pPr>
              <w:cnfStyle w:val="000000100000" w:firstRow="0" w:lastRow="0" w:firstColumn="0" w:lastColumn="0" w:oddVBand="0" w:evenVBand="0" w:oddHBand="1" w:evenHBand="0" w:firstRowFirstColumn="0" w:firstRowLastColumn="0" w:lastRowFirstColumn="0" w:lastRowLastColumn="0"/>
            </w:pPr>
            <w:r>
              <w:t>Ημερολόγιο Ραντεβού</w:t>
            </w:r>
          </w:p>
        </w:tc>
      </w:tr>
      <w:tr w:rsidR="009503AF" w:rsidTr="00000CB2">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pPr>
              <w:rPr>
                <w:lang w:val="en-US"/>
              </w:rPr>
            </w:pPr>
            <w:r>
              <w:t>Περιγραφή</w:t>
            </w:r>
            <w:r>
              <w:rPr>
                <w:lang w:val="en-US"/>
              </w:rPr>
              <w:t>:</w:t>
            </w:r>
          </w:p>
        </w:tc>
        <w:tc>
          <w:tcPr>
            <w:tcW w:w="7226" w:type="dxa"/>
          </w:tcPr>
          <w:p w:rsidR="009503AF" w:rsidRDefault="00A76F95" w:rsidP="00D245CF">
            <w:pPr>
              <w:cnfStyle w:val="000000000000" w:firstRow="0" w:lastRow="0" w:firstColumn="0" w:lastColumn="0" w:oddVBand="0" w:evenVBand="0" w:oddHBand="0" w:evenHBand="0" w:firstRowFirstColumn="0" w:firstRowLastColumn="0" w:lastRowFirstColumn="0" w:lastRowLastColumn="0"/>
            </w:pPr>
            <w:r>
              <w:t>Οι χρήστες έχουν την απαίτηση να μπορούν να βλέπουν τα ραντεβού της ημέρας/εβδομάδας/μήνα. Θέλουν να βλέπουν ένα ωρολόγιο πρόγραμμα για να ξέρουν τι ώρα είναι το επόμενο τους ραντεβού για να μπορούν να προετοιμαστούν κατάλληλα. Θέλουν να έχουν μια εικόνα των ραντεβού τους ώστε να μπορούν να προσθέσουν νέο ραντεβού, να το διαγράψουν ή και να το αλλάξουν, προκειμένου να μην υπάρχει καμία επικάλυψη.</w:t>
            </w:r>
            <w:r w:rsidR="00B54299">
              <w:t xml:space="preserve"> Η μόνη περίπτωση δύο ραντεβού να είναι την ίδια ώρα είναι αυτή που τα διαχειρίζονται διαφορετικοί </w:t>
            </w:r>
            <w:r w:rsidR="00D245CF">
              <w:t>υπάλληλο</w:t>
            </w:r>
            <w:r w:rsidR="00B54299">
              <w:t xml:space="preserve">ι. </w:t>
            </w:r>
            <w:r w:rsidR="000214A3">
              <w:t xml:space="preserve">Επίσης θα ήθελαν να υπάρχει κάποια ειδοποίηση για το επόμενο ραντεβού π.χ. ‘το </w:t>
            </w:r>
            <w:r w:rsidR="000214A3">
              <w:lastRenderedPageBreak/>
              <w:t xml:space="preserve">επόμενο σας ραντεβού είναι στις </w:t>
            </w:r>
            <w:r w:rsidR="00B54299">
              <w:t>2μ.μ με τον κ. Πέτρο’ ή ‘το επόμενο σας ραντεβού ξεκινάει σε 30 λεπτά’ κ.λπ.</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lastRenderedPageBreak/>
              <w:t>Υποχρέωση</w:t>
            </w:r>
            <w:r w:rsidRPr="00A76F95">
              <w:t>:</w:t>
            </w:r>
          </w:p>
        </w:tc>
        <w:tc>
          <w:tcPr>
            <w:tcW w:w="7226" w:type="dxa"/>
          </w:tcPr>
          <w:p w:rsidR="009503AF" w:rsidRDefault="00A76F95" w:rsidP="00B018BA">
            <w:pPr>
              <w:cnfStyle w:val="000000100000" w:firstRow="0" w:lastRow="0" w:firstColumn="0" w:lastColumn="0" w:oddVBand="0" w:evenVBand="0" w:oddHBand="1" w:evenHBand="0" w:firstRowFirstColumn="0" w:firstRowLastColumn="0" w:lastRowFirstColumn="0" w:lastRowLastColumn="0"/>
            </w:pPr>
            <w:r>
              <w:t>Ανάγκη Ικανοποίησης</w:t>
            </w:r>
            <w:r>
              <w:rPr>
                <w:lang w:val="en-US"/>
              </w:rPr>
              <w:t>:</w:t>
            </w:r>
            <w:r>
              <w:t xml:space="preserve"> Μεγάλη</w:t>
            </w:r>
          </w:p>
        </w:tc>
      </w:tr>
    </w:tbl>
    <w:p w:rsidR="009503AF" w:rsidRDefault="009503AF" w:rsidP="00AF4E2F"/>
    <w:tbl>
      <w:tblPr>
        <w:tblStyle w:val="GridTable3-Accent3"/>
        <w:tblW w:w="0" w:type="auto"/>
        <w:tblLook w:val="04A0" w:firstRow="1" w:lastRow="0" w:firstColumn="1" w:lastColumn="0" w:noHBand="0" w:noVBand="1"/>
      </w:tblPr>
      <w:tblGrid>
        <w:gridCol w:w="2628"/>
        <w:gridCol w:w="7226"/>
      </w:tblGrid>
      <w:tr w:rsidR="009503AF" w:rsidTr="00000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9503AF" w:rsidRPr="009503AF" w:rsidRDefault="009503AF" w:rsidP="00B018BA">
            <w:pPr>
              <w:rPr>
                <w:sz w:val="24"/>
              </w:rPr>
            </w:pPr>
            <w:r w:rsidRPr="009503AF">
              <w:rPr>
                <w:sz w:val="24"/>
              </w:rPr>
              <w:t>Κωδικός</w:t>
            </w:r>
            <w:r w:rsidRPr="00A76F95">
              <w:rPr>
                <w:sz w:val="24"/>
              </w:rPr>
              <w:t>:</w:t>
            </w:r>
          </w:p>
        </w:tc>
        <w:tc>
          <w:tcPr>
            <w:tcW w:w="7226" w:type="dxa"/>
          </w:tcPr>
          <w:p w:rsidR="009503AF" w:rsidRPr="009503AF" w:rsidRDefault="00000CB2" w:rsidP="00B018BA">
            <w:pPr>
              <w:cnfStyle w:val="100000000000" w:firstRow="1" w:lastRow="0" w:firstColumn="0" w:lastColumn="0" w:oddVBand="0" w:evenVBand="0" w:oddHBand="0" w:evenHBand="0" w:firstRowFirstColumn="0" w:firstRowLastColumn="0" w:lastRowFirstColumn="0" w:lastRowLastColumn="0"/>
              <w:rPr>
                <w:sz w:val="24"/>
              </w:rPr>
            </w:pPr>
            <w:r>
              <w:rPr>
                <w:sz w:val="24"/>
              </w:rPr>
              <w:t>Α</w:t>
            </w:r>
            <w:r w:rsidR="009503AF" w:rsidRPr="009503AF">
              <w:rPr>
                <w:sz w:val="24"/>
              </w:rPr>
              <w:t>0</w:t>
            </w:r>
            <w:r w:rsidR="009503AF">
              <w:rPr>
                <w:sz w:val="24"/>
              </w:rPr>
              <w:t>5</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t>Όνομα</w:t>
            </w:r>
            <w:r w:rsidRPr="00A76F95">
              <w:t>:</w:t>
            </w:r>
          </w:p>
        </w:tc>
        <w:tc>
          <w:tcPr>
            <w:tcW w:w="7226" w:type="dxa"/>
          </w:tcPr>
          <w:p w:rsidR="009503AF" w:rsidRDefault="00E668D1" w:rsidP="00B018BA">
            <w:pPr>
              <w:cnfStyle w:val="000000100000" w:firstRow="0" w:lastRow="0" w:firstColumn="0" w:lastColumn="0" w:oddVBand="0" w:evenVBand="0" w:oddHBand="1" w:evenHBand="0" w:firstRowFirstColumn="0" w:firstRowLastColumn="0" w:lastRowFirstColumn="0" w:lastRowLastColumn="0"/>
            </w:pPr>
            <w:r>
              <w:t>Διαχείριση Πληρωμών</w:t>
            </w:r>
          </w:p>
        </w:tc>
      </w:tr>
      <w:tr w:rsidR="009503AF" w:rsidTr="00000CB2">
        <w:tc>
          <w:tcPr>
            <w:cnfStyle w:val="001000000000" w:firstRow="0" w:lastRow="0" w:firstColumn="1" w:lastColumn="0" w:oddVBand="0" w:evenVBand="0" w:oddHBand="0" w:evenHBand="0" w:firstRowFirstColumn="0" w:firstRowLastColumn="0" w:lastRowFirstColumn="0" w:lastRowLastColumn="0"/>
            <w:tcW w:w="2628" w:type="dxa"/>
          </w:tcPr>
          <w:p w:rsidR="009503AF" w:rsidRPr="00A76F95" w:rsidRDefault="009503AF" w:rsidP="00B018BA">
            <w:r>
              <w:t>Περιγραφή</w:t>
            </w:r>
            <w:r w:rsidRPr="00A76F95">
              <w:t>:</w:t>
            </w:r>
          </w:p>
        </w:tc>
        <w:tc>
          <w:tcPr>
            <w:tcW w:w="7226" w:type="dxa"/>
          </w:tcPr>
          <w:p w:rsidR="009503AF" w:rsidRPr="00AA261D" w:rsidRDefault="00B54299" w:rsidP="00D245CF">
            <w:pPr>
              <w:cnfStyle w:val="000000000000" w:firstRow="0" w:lastRow="0" w:firstColumn="0" w:lastColumn="0" w:oddVBand="0" w:evenVBand="0" w:oddHBand="0" w:evenHBand="0" w:firstRowFirstColumn="0" w:firstRowLastColumn="0" w:lastRowFirstColumn="0" w:lastRowLastColumn="0"/>
            </w:pPr>
            <w:r w:rsidRPr="00B54299">
              <w:t>Οι χρήστες έχουν την απαίτηση να μπορούν να βλέπουν</w:t>
            </w:r>
            <w:r>
              <w:t xml:space="preserve"> την κατάσταση των πληρωμών τους. Θέλουν να βλέπουν πόσα λεφτά έδωσαν για την αγορά προϊόντων και πόσα χρωστάνε ακόμα, τους μισθούς που έδωσαν στους </w:t>
            </w:r>
            <w:r w:rsidR="00D245CF">
              <w:t>υπάλληλους</w:t>
            </w:r>
            <w:r>
              <w:t xml:space="preserve"> και </w:t>
            </w:r>
            <w:r w:rsidR="00AA261D">
              <w:t>ποιοι εκκρεμούν και τέλος ποιοι πελάτες πλήρωσαν τα ραντεβού τους και ποιοι ακόμα. Επίσης, θέλουν να έχουν στο τέλος του μήνα μια γενική εικόνα των εισόδων και εξόδων του φυσιοθεραπευτήριου και το κέρδος του.</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t>Υποχρέωση</w:t>
            </w:r>
            <w:r w:rsidRPr="00A76F95">
              <w:t>:</w:t>
            </w:r>
          </w:p>
        </w:tc>
        <w:tc>
          <w:tcPr>
            <w:tcW w:w="7226" w:type="dxa"/>
          </w:tcPr>
          <w:p w:rsidR="009503AF" w:rsidRDefault="00A76F95" w:rsidP="00B018BA">
            <w:pPr>
              <w:cnfStyle w:val="000000100000" w:firstRow="0" w:lastRow="0" w:firstColumn="0" w:lastColumn="0" w:oddVBand="0" w:evenVBand="0" w:oddHBand="1" w:evenHBand="0" w:firstRowFirstColumn="0" w:firstRowLastColumn="0" w:lastRowFirstColumn="0" w:lastRowLastColumn="0"/>
            </w:pPr>
            <w:r>
              <w:t>Ανάγκη Ικανοποίησης</w:t>
            </w:r>
            <w:r>
              <w:rPr>
                <w:lang w:val="en-US"/>
              </w:rPr>
              <w:t>:</w:t>
            </w:r>
            <w:r>
              <w:t xml:space="preserve"> Μεγάλη</w:t>
            </w:r>
          </w:p>
        </w:tc>
      </w:tr>
    </w:tbl>
    <w:p w:rsidR="009503AF" w:rsidRPr="00AF4E2F" w:rsidRDefault="009503AF" w:rsidP="00AF4E2F"/>
    <w:p w:rsidR="008277C9" w:rsidRDefault="008277C9" w:rsidP="008277C9">
      <w:r>
        <w:t xml:space="preserve">Στην ενότητα αυτή θα </w:t>
      </w:r>
      <w:r w:rsidR="000E0334">
        <w:t>πρέπει να γίνεται μία λεπτομερή</w:t>
      </w:r>
      <w:r>
        <w:t>ς περιγραφή (λεκτική) των απαιτήσεων των χρηστών. Κάθε απαίτηση θα πρέπει να έχει τα εξής χαρακτηριστικά:</w:t>
      </w:r>
    </w:p>
    <w:p w:rsidR="00560677" w:rsidRDefault="008277C9" w:rsidP="004B3614">
      <w:pPr>
        <w:numPr>
          <w:ilvl w:val="0"/>
          <w:numId w:val="10"/>
        </w:numPr>
      </w:pPr>
      <w:r>
        <w:t xml:space="preserve">Κωδικός : ένας αλφαριθμητικός κωδικός </w:t>
      </w:r>
      <w:r w:rsidR="00560677">
        <w:t>για κάθε απαίτηση</w:t>
      </w:r>
    </w:p>
    <w:p w:rsidR="00560677" w:rsidRDefault="00560677" w:rsidP="004B3614">
      <w:pPr>
        <w:numPr>
          <w:ilvl w:val="0"/>
          <w:numId w:val="10"/>
        </w:numPr>
      </w:pPr>
      <w:r>
        <w:t xml:space="preserve">Όνομα: Ονομασία απαίτησης </w:t>
      </w:r>
    </w:p>
    <w:p w:rsidR="00560677" w:rsidRDefault="00560677" w:rsidP="004B3614">
      <w:pPr>
        <w:numPr>
          <w:ilvl w:val="0"/>
          <w:numId w:val="10"/>
        </w:numPr>
      </w:pPr>
      <w:r>
        <w:t xml:space="preserve">Περιγραφή: Λεπτομερής περιγραφή της απαίτησης </w:t>
      </w:r>
    </w:p>
    <w:p w:rsidR="00A82D9A" w:rsidRDefault="00A82D9A" w:rsidP="004B3614">
      <w:pPr>
        <w:numPr>
          <w:ilvl w:val="0"/>
          <w:numId w:val="10"/>
        </w:numPr>
      </w:pPr>
      <w:r>
        <w:t xml:space="preserve">Υποχρέωση: Χαρακτηρισμός για την ανάγκη ικανοποίησης της κάθε απαίτησης </w:t>
      </w:r>
    </w:p>
    <w:p w:rsidR="00A82D9A" w:rsidRDefault="00A82D9A" w:rsidP="00A82D9A"/>
    <w:p w:rsidR="008277C9" w:rsidRDefault="000F3F39" w:rsidP="00A82D9A">
      <w:r w:rsidRPr="000F3F39">
        <w:rPr>
          <w:sz w:val="36"/>
          <w:szCs w:val="36"/>
        </w:rPr>
        <w:sym w:font="Wingdings" w:char="F03F"/>
      </w:r>
      <w:r w:rsidR="00A82D9A">
        <w:t>Τα παραπάνω χαρακτηριστικά προτείνεται να εμ</w:t>
      </w:r>
      <w:r w:rsidR="000E0334">
        <w:t>φανίζον</w:t>
      </w:r>
      <w:r>
        <w:t xml:space="preserve">ται με την μορφή πίνακα </w:t>
      </w:r>
      <w:r w:rsidR="00A82D9A">
        <w:t xml:space="preserve"> </w:t>
      </w:r>
      <w:r w:rsidR="008277C9">
        <w:t xml:space="preserve"> </w:t>
      </w:r>
    </w:p>
    <w:p w:rsidR="008277C9" w:rsidRPr="008277C9" w:rsidRDefault="008277C9" w:rsidP="008277C9">
      <w:r w:rsidRPr="008277C9">
        <w:rPr>
          <w:sz w:val="40"/>
          <w:szCs w:val="40"/>
        </w:rPr>
        <w:sym w:font="Wingdings" w:char="F046"/>
      </w:r>
      <w:r>
        <w:t xml:space="preserve">Το προτεινόμενο μέγεθος της ενότητα είναι </w:t>
      </w:r>
      <w:r w:rsidR="008253F5" w:rsidRPr="008253F5">
        <w:t>3</w:t>
      </w:r>
      <w:r>
        <w:t xml:space="preserve"> σελίδες κ</w:t>
      </w:r>
      <w:r w:rsidR="008253F5">
        <w:t>αι δεν πρέπει να ξεπερνάει τις 10</w:t>
      </w:r>
      <w:r>
        <w:t xml:space="preserve"> σελίδες </w:t>
      </w:r>
    </w:p>
    <w:p w:rsidR="008277C9" w:rsidRPr="008277C9" w:rsidRDefault="008277C9" w:rsidP="008277C9"/>
    <w:p w:rsidR="00A112AA" w:rsidRDefault="00A112AA" w:rsidP="00A112AA">
      <w:pPr>
        <w:pStyle w:val="Heading1"/>
      </w:pPr>
      <w:bookmarkStart w:id="2" w:name="_Toc130365045"/>
      <w:r>
        <w:lastRenderedPageBreak/>
        <w:t>Σενάρια χρήσης</w:t>
      </w:r>
      <w:bookmarkEnd w:id="2"/>
    </w:p>
    <w:p w:rsidR="00B018BA" w:rsidRPr="00B018BA" w:rsidRDefault="00B018BA" w:rsidP="00B018BA"/>
    <w:p w:rsidR="006C0A59" w:rsidRPr="006C0A59" w:rsidRDefault="00B018BA" w:rsidP="006C0A59">
      <w:r w:rsidRPr="00B018BA">
        <w:rPr>
          <w:noProof/>
          <w:lang w:val="en-US"/>
        </w:rPr>
        <w:drawing>
          <wp:inline distT="0" distB="0" distL="0" distR="0">
            <wp:extent cx="6670040" cy="7315200"/>
            <wp:effectExtent l="0" t="0" r="0" b="0"/>
            <wp:docPr id="4" name="Picture 4" descr="C:\Users\User\Desktop\ΑΤΕΙΘ\7ο Εξάμηνο\Ανάπτυξη και Διαχείριση Ολοκληρωμένων Πληροφ. Συστημάτων και Εφαρμογών\Θεωρία\Εργασία\phy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ΑΤΕΙΘ\7ο Εξάμηνο\Ανάπτυξη και Διαχείριση Ολοκληρωμένων Πληροφ. Συστημάτων και Εφαρμογών\Θεωρία\Εργασία\phys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533" cy="7321224"/>
                    </a:xfrm>
                    <a:prstGeom prst="rect">
                      <a:avLst/>
                    </a:prstGeom>
                    <a:noFill/>
                    <a:ln>
                      <a:noFill/>
                    </a:ln>
                  </pic:spPr>
                </pic:pic>
              </a:graphicData>
            </a:graphic>
          </wp:inline>
        </w:drawing>
      </w:r>
    </w:p>
    <w:p w:rsidR="00D067D9" w:rsidRDefault="00D067D9" w:rsidP="00D067D9"/>
    <w:p w:rsidR="00E270F8" w:rsidRDefault="00E270F8" w:rsidP="004B3614">
      <w:pPr>
        <w:pStyle w:val="ListParagraph"/>
        <w:numPr>
          <w:ilvl w:val="0"/>
          <w:numId w:val="12"/>
        </w:numPr>
        <w:rPr>
          <w:rFonts w:cs="Tahoma"/>
        </w:rPr>
      </w:pPr>
      <w:r w:rsidRPr="00E270F8">
        <w:rPr>
          <w:rFonts w:cs="Tahoma"/>
        </w:rPr>
        <w:t xml:space="preserve">Κύριος Χρήστης: </w:t>
      </w:r>
      <w:r w:rsidR="00B018BA">
        <w:rPr>
          <w:rFonts w:cs="Tahoma"/>
        </w:rPr>
        <w:t>Ο ιδιοκτήτης του φυσιοθεραπευτηρίου</w:t>
      </w:r>
    </w:p>
    <w:p w:rsidR="00E270F8" w:rsidRDefault="00E270F8" w:rsidP="00E270F8">
      <w:pPr>
        <w:ind w:left="3600" w:firstLine="720"/>
        <w:rPr>
          <w:rFonts w:cs="Tahoma"/>
        </w:rPr>
      </w:pPr>
    </w:p>
    <w:p w:rsidR="00B018BA" w:rsidRPr="00E270F8" w:rsidRDefault="00B018BA" w:rsidP="00E270F8">
      <w:pPr>
        <w:ind w:left="3600" w:firstLine="720"/>
        <w:rPr>
          <w:rFonts w:cs="Tahoma"/>
        </w:rPr>
      </w:pPr>
    </w:p>
    <w:tbl>
      <w:tblPr>
        <w:tblStyle w:val="GridTable3-Accent3"/>
        <w:tblW w:w="0" w:type="auto"/>
        <w:tblLook w:val="04A0" w:firstRow="1" w:lastRow="0" w:firstColumn="1" w:lastColumn="0" w:noHBand="0" w:noVBand="1"/>
      </w:tblPr>
      <w:tblGrid>
        <w:gridCol w:w="2628"/>
        <w:gridCol w:w="7226"/>
      </w:tblGrid>
      <w:tr w:rsidR="00D245CF" w:rsidTr="00D245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D245CF" w:rsidRPr="00D245CF" w:rsidRDefault="00D245CF" w:rsidP="00D067D9">
            <w:pPr>
              <w:rPr>
                <w:lang w:val="en-US"/>
              </w:rPr>
            </w:pPr>
            <w:r>
              <w:t>Περίπτωση Χρήσης 1</w:t>
            </w:r>
            <w:r>
              <w:rPr>
                <w:lang w:val="en-US"/>
              </w:rPr>
              <w:t>:</w:t>
            </w:r>
          </w:p>
        </w:tc>
        <w:tc>
          <w:tcPr>
            <w:tcW w:w="7226" w:type="dxa"/>
          </w:tcPr>
          <w:p w:rsidR="00D245CF" w:rsidRPr="00D245CF" w:rsidRDefault="00D245CF" w:rsidP="00D067D9">
            <w:pPr>
              <w:cnfStyle w:val="100000000000" w:firstRow="1" w:lastRow="0" w:firstColumn="0" w:lastColumn="0" w:oddVBand="0" w:evenVBand="0" w:oddHBand="0" w:evenHBand="0" w:firstRowFirstColumn="0" w:firstRowLastColumn="0" w:lastRowFirstColumn="0" w:lastRowLastColumn="0"/>
            </w:pPr>
            <w:r>
              <w:t>Εμφάνιση Πελατών</w:t>
            </w:r>
          </w:p>
        </w:tc>
      </w:tr>
      <w:tr w:rsidR="00D245CF" w:rsidTr="00D24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245CF" w:rsidRPr="00D245CF" w:rsidRDefault="00E270F8" w:rsidP="00D067D9">
            <w:pPr>
              <w:rPr>
                <w:lang w:val="en-US"/>
              </w:rPr>
            </w:pPr>
            <w:r>
              <w:t>Βασική Ροή</w:t>
            </w:r>
            <w:r>
              <w:rPr>
                <w:lang w:val="en-US"/>
              </w:rPr>
              <w:t>:</w:t>
            </w:r>
          </w:p>
        </w:tc>
        <w:tc>
          <w:tcPr>
            <w:tcW w:w="7226" w:type="dxa"/>
          </w:tcPr>
          <w:p w:rsidR="00D245CF" w:rsidRDefault="00E270F8" w:rsidP="004B361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πελατών.</w:t>
            </w:r>
          </w:p>
          <w:p w:rsidR="00E270F8" w:rsidRDefault="00E270F8" w:rsidP="004B361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Το σύστημα φορτώνει τους πελάτες και τους εμφανίζει στην οθόνη.</w:t>
            </w:r>
          </w:p>
        </w:tc>
      </w:tr>
      <w:tr w:rsidR="00D245CF" w:rsidTr="00D245CF">
        <w:tc>
          <w:tcPr>
            <w:cnfStyle w:val="001000000000" w:firstRow="0" w:lastRow="0" w:firstColumn="1" w:lastColumn="0" w:oddVBand="0" w:evenVBand="0" w:oddHBand="0" w:evenHBand="0" w:firstRowFirstColumn="0" w:firstRowLastColumn="0" w:lastRowFirstColumn="0" w:lastRowLastColumn="0"/>
            <w:tcW w:w="2628" w:type="dxa"/>
          </w:tcPr>
          <w:p w:rsidR="00D245CF" w:rsidRPr="00E270F8" w:rsidRDefault="00E270F8" w:rsidP="00D067D9">
            <w:r>
              <w:t>Εναλλακτικές Ροές</w:t>
            </w:r>
            <w:r>
              <w:rPr>
                <w:lang w:val="en-US"/>
              </w:rPr>
              <w:t>:</w:t>
            </w:r>
          </w:p>
        </w:tc>
        <w:tc>
          <w:tcPr>
            <w:tcW w:w="7226" w:type="dxa"/>
          </w:tcPr>
          <w:p w:rsidR="00D245CF" w:rsidRPr="008E6F91" w:rsidRDefault="00E270F8" w:rsidP="00D067D9">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w:t>
            </w:r>
            <w:r w:rsidR="008E6F91">
              <w:t xml:space="preserve"> Η βάση δεν φορτώνει τους πελάτες</w:t>
            </w:r>
            <w:r w:rsidR="008E6F91" w:rsidRPr="008E6F91">
              <w:t>:</w:t>
            </w:r>
            <w:r w:rsidR="008E6F91">
              <w:t xml:space="preserve"> Ο χρήστης επανεκκινεί το     σύστημα.</w:t>
            </w:r>
          </w:p>
        </w:tc>
      </w:tr>
    </w:tbl>
    <w:p w:rsidR="00D067D9" w:rsidRPr="00D067D9" w:rsidRDefault="00D067D9" w:rsidP="00D067D9"/>
    <w:tbl>
      <w:tblPr>
        <w:tblStyle w:val="GridTable3-Accent3"/>
        <w:tblW w:w="0" w:type="auto"/>
        <w:tblLook w:val="04A0" w:firstRow="1" w:lastRow="0" w:firstColumn="1" w:lastColumn="0" w:noHBand="0" w:noVBand="1"/>
      </w:tblPr>
      <w:tblGrid>
        <w:gridCol w:w="2628"/>
        <w:gridCol w:w="7226"/>
      </w:tblGrid>
      <w:tr w:rsidR="008E6F91"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8E6F91" w:rsidRPr="00D245CF" w:rsidRDefault="008E6F91" w:rsidP="00B018BA">
            <w:pPr>
              <w:rPr>
                <w:lang w:val="en-US"/>
              </w:rPr>
            </w:pPr>
            <w:r>
              <w:t xml:space="preserve">Περίπτωση Χρήσης </w:t>
            </w:r>
            <w:r w:rsidR="00B018BA">
              <w:t>2</w:t>
            </w:r>
            <w:r>
              <w:rPr>
                <w:lang w:val="en-US"/>
              </w:rPr>
              <w:t>:</w:t>
            </w:r>
          </w:p>
        </w:tc>
        <w:tc>
          <w:tcPr>
            <w:tcW w:w="7226" w:type="dxa"/>
          </w:tcPr>
          <w:p w:rsidR="008E6F91" w:rsidRPr="00D245CF" w:rsidRDefault="008E6F91" w:rsidP="008E6F91">
            <w:pPr>
              <w:cnfStyle w:val="100000000000" w:firstRow="1" w:lastRow="0" w:firstColumn="0" w:lastColumn="0" w:oddVBand="0" w:evenVBand="0" w:oddHBand="0" w:evenHBand="0" w:firstRowFirstColumn="0" w:firstRowLastColumn="0" w:lastRowFirstColumn="0" w:lastRowLastColumn="0"/>
            </w:pPr>
            <w:r>
              <w:t>Εμφάνιση Προϊόντων</w:t>
            </w:r>
          </w:p>
        </w:tc>
      </w:tr>
      <w:tr w:rsidR="008E6F91"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E6F91" w:rsidRPr="00D245CF" w:rsidRDefault="008E6F91" w:rsidP="00B018BA">
            <w:pPr>
              <w:rPr>
                <w:lang w:val="en-US"/>
              </w:rPr>
            </w:pPr>
            <w:r>
              <w:t>Βασική Ροή</w:t>
            </w:r>
            <w:r>
              <w:rPr>
                <w:lang w:val="en-US"/>
              </w:rPr>
              <w:t>:</w:t>
            </w:r>
          </w:p>
        </w:tc>
        <w:tc>
          <w:tcPr>
            <w:tcW w:w="7226" w:type="dxa"/>
          </w:tcPr>
          <w:p w:rsidR="008E6F91" w:rsidRDefault="008E6F91" w:rsidP="004B36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προϊόντων.</w:t>
            </w:r>
          </w:p>
          <w:p w:rsidR="008E6F91" w:rsidRDefault="008E6F91" w:rsidP="004B36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Το σύστημα φορτώνει τα προϊόντα και τα εμφανίζει στην οθόνη.</w:t>
            </w:r>
          </w:p>
        </w:tc>
      </w:tr>
      <w:tr w:rsidR="008E6F91" w:rsidTr="00B018BA">
        <w:tc>
          <w:tcPr>
            <w:cnfStyle w:val="001000000000" w:firstRow="0" w:lastRow="0" w:firstColumn="1" w:lastColumn="0" w:oddVBand="0" w:evenVBand="0" w:oddHBand="0" w:evenHBand="0" w:firstRowFirstColumn="0" w:firstRowLastColumn="0" w:lastRowFirstColumn="0" w:lastRowLastColumn="0"/>
            <w:tcW w:w="2628" w:type="dxa"/>
          </w:tcPr>
          <w:p w:rsidR="008E6F91" w:rsidRPr="00E270F8" w:rsidRDefault="008E6F91" w:rsidP="00B018BA">
            <w:r>
              <w:t>Εναλλακτικές Ροές</w:t>
            </w:r>
            <w:r>
              <w:rPr>
                <w:lang w:val="en-US"/>
              </w:rPr>
              <w:t>:</w:t>
            </w:r>
          </w:p>
        </w:tc>
        <w:tc>
          <w:tcPr>
            <w:tcW w:w="7226" w:type="dxa"/>
          </w:tcPr>
          <w:p w:rsidR="008E6F91" w:rsidRPr="008E6F91" w:rsidRDefault="008E6F91"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Η βάση δεν φορτώνει τα προϊόντα</w:t>
            </w:r>
            <w:r w:rsidRPr="008E6F91">
              <w:t>:</w:t>
            </w:r>
            <w:r>
              <w:t xml:space="preserve"> Ο χρήστης επανεκκινεί το     σύστημα.</w:t>
            </w:r>
          </w:p>
        </w:tc>
      </w:tr>
    </w:tbl>
    <w:p w:rsidR="00D067D9" w:rsidRDefault="00D067D9" w:rsidP="000F3F39"/>
    <w:tbl>
      <w:tblPr>
        <w:tblStyle w:val="GridTable3-Accent3"/>
        <w:tblW w:w="0" w:type="auto"/>
        <w:tblLook w:val="04A0" w:firstRow="1" w:lastRow="0" w:firstColumn="1" w:lastColumn="0" w:noHBand="0" w:noVBand="1"/>
      </w:tblPr>
      <w:tblGrid>
        <w:gridCol w:w="2628"/>
        <w:gridCol w:w="7226"/>
      </w:tblGrid>
      <w:tr w:rsidR="008E6F91"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8E6F91" w:rsidRPr="00D245CF" w:rsidRDefault="008E6F91" w:rsidP="00B018BA">
            <w:pPr>
              <w:rPr>
                <w:lang w:val="en-US"/>
              </w:rPr>
            </w:pPr>
            <w:r>
              <w:t>Περίπτωση Χρήσης</w:t>
            </w:r>
            <w:r w:rsidR="00B018BA">
              <w:t xml:space="preserve"> 3</w:t>
            </w:r>
            <w:r>
              <w:rPr>
                <w:lang w:val="en-US"/>
              </w:rPr>
              <w:t>:</w:t>
            </w:r>
          </w:p>
        </w:tc>
        <w:tc>
          <w:tcPr>
            <w:tcW w:w="7226" w:type="dxa"/>
          </w:tcPr>
          <w:p w:rsidR="008E6F91" w:rsidRPr="00D245CF" w:rsidRDefault="008E6F91" w:rsidP="00B018BA">
            <w:pPr>
              <w:cnfStyle w:val="100000000000" w:firstRow="1" w:lastRow="0" w:firstColumn="0" w:lastColumn="0" w:oddVBand="0" w:evenVBand="0" w:oddHBand="0" w:evenHBand="0" w:firstRowFirstColumn="0" w:firstRowLastColumn="0" w:lastRowFirstColumn="0" w:lastRowLastColumn="0"/>
            </w:pPr>
            <w:r>
              <w:t xml:space="preserve">Εμφάνιση </w:t>
            </w:r>
            <w:r w:rsidR="00B018BA">
              <w:t>Ραντεβού</w:t>
            </w:r>
          </w:p>
        </w:tc>
      </w:tr>
      <w:tr w:rsidR="008E6F91"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E6F91" w:rsidRPr="00D245CF" w:rsidRDefault="008E6F91" w:rsidP="00B018BA">
            <w:pPr>
              <w:rPr>
                <w:lang w:val="en-US"/>
              </w:rPr>
            </w:pPr>
            <w:r>
              <w:t>Βασική Ροή</w:t>
            </w:r>
            <w:r>
              <w:rPr>
                <w:lang w:val="en-US"/>
              </w:rPr>
              <w:t>:</w:t>
            </w:r>
          </w:p>
        </w:tc>
        <w:tc>
          <w:tcPr>
            <w:tcW w:w="7226" w:type="dxa"/>
          </w:tcPr>
          <w:p w:rsidR="008E6F91" w:rsidRDefault="008E6F91" w:rsidP="004B3614">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Ο Χρήστης πατάει την καρτέλα των </w:t>
            </w:r>
            <w:r w:rsidR="00B018BA">
              <w:t>ραντεβού</w:t>
            </w:r>
            <w:r>
              <w:t>.</w:t>
            </w:r>
          </w:p>
          <w:p w:rsidR="008E6F91" w:rsidRDefault="008E6F91" w:rsidP="004B3614">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Το σύστημα φορτώνει </w:t>
            </w:r>
            <w:r w:rsidR="00B018BA">
              <w:t>τα ραντεβού</w:t>
            </w:r>
            <w:r>
              <w:t xml:space="preserve"> και </w:t>
            </w:r>
            <w:r w:rsidR="00B018BA">
              <w:t>τα</w:t>
            </w:r>
            <w:r>
              <w:t xml:space="preserve"> εμφανίζει στην οθόνη.</w:t>
            </w:r>
          </w:p>
        </w:tc>
      </w:tr>
      <w:tr w:rsidR="008E6F91" w:rsidTr="00B018BA">
        <w:tc>
          <w:tcPr>
            <w:cnfStyle w:val="001000000000" w:firstRow="0" w:lastRow="0" w:firstColumn="1" w:lastColumn="0" w:oddVBand="0" w:evenVBand="0" w:oddHBand="0" w:evenHBand="0" w:firstRowFirstColumn="0" w:firstRowLastColumn="0" w:lastRowFirstColumn="0" w:lastRowLastColumn="0"/>
            <w:tcW w:w="2628" w:type="dxa"/>
          </w:tcPr>
          <w:p w:rsidR="008E6F91" w:rsidRPr="00E270F8" w:rsidRDefault="008E6F91" w:rsidP="00B018BA">
            <w:r>
              <w:t>Εναλλακτικές Ροές</w:t>
            </w:r>
            <w:r>
              <w:rPr>
                <w:lang w:val="en-US"/>
              </w:rPr>
              <w:t>:</w:t>
            </w:r>
          </w:p>
        </w:tc>
        <w:tc>
          <w:tcPr>
            <w:tcW w:w="7226" w:type="dxa"/>
          </w:tcPr>
          <w:p w:rsidR="008E6F91" w:rsidRPr="008E6F91" w:rsidRDefault="008E6F91"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B018BA">
              <w:t>τα ραντεβού</w:t>
            </w:r>
            <w:r w:rsidRPr="008E6F91">
              <w:t>:</w:t>
            </w:r>
            <w:r>
              <w:t xml:space="preserve"> Ο χρήστης επανεκκινεί το     σύστημα.</w:t>
            </w:r>
          </w:p>
        </w:tc>
      </w:tr>
    </w:tbl>
    <w:p w:rsidR="00D067D9" w:rsidRDefault="00D067D9"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B018BA" w:rsidP="00B018BA">
            <w:pPr>
              <w:rPr>
                <w:lang w:val="en-US"/>
              </w:rPr>
            </w:pPr>
            <w:r>
              <w:t>Περίπτωση Χρήσης 4</w:t>
            </w:r>
            <w:r>
              <w:rPr>
                <w:lang w:val="en-US"/>
              </w:rPr>
              <w:t>:</w:t>
            </w:r>
          </w:p>
        </w:tc>
        <w:tc>
          <w:tcPr>
            <w:tcW w:w="7226" w:type="dxa"/>
          </w:tcPr>
          <w:p w:rsidR="00B018BA" w:rsidRPr="00D245CF" w:rsidRDefault="00B018BA" w:rsidP="00B018BA">
            <w:pPr>
              <w:cnfStyle w:val="100000000000" w:firstRow="1" w:lastRow="0" w:firstColumn="0" w:lastColumn="0" w:oddVBand="0" w:evenVBand="0" w:oddHBand="0" w:evenHBand="0" w:firstRowFirstColumn="0" w:firstRowLastColumn="0" w:lastRowFirstColumn="0" w:lastRowLastColumn="0"/>
            </w:pPr>
            <w:r>
              <w:t>Εμφάνιση Πληρωμών</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B018BA" w:rsidRDefault="00B018BA" w:rsidP="004B3614">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πληρωμών.</w:t>
            </w:r>
          </w:p>
          <w:p w:rsidR="00B018BA" w:rsidRDefault="00B018BA" w:rsidP="004B3614">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Το σύστημα φορτώνει τις πληρωμές</w:t>
            </w:r>
            <w:r w:rsidR="00D60D5B">
              <w:t xml:space="preserve"> (εκκρεμής και μη)</w:t>
            </w:r>
            <w:r>
              <w:t xml:space="preserve"> και τις εμφανίζει στην οθόνη.</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t>Εναλλακτικές Ροές</w:t>
            </w:r>
            <w:r>
              <w:rPr>
                <w:lang w:val="en-US"/>
              </w:rPr>
              <w:t>:</w:t>
            </w:r>
          </w:p>
        </w:tc>
        <w:tc>
          <w:tcPr>
            <w:tcW w:w="7226" w:type="dxa"/>
          </w:tcPr>
          <w:p w:rsidR="00B018BA" w:rsidRPr="008E6F91" w:rsidRDefault="00B018BA"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Η βάση δεν φορτώνει τις πληρωμές</w:t>
            </w:r>
            <w:r w:rsidRPr="008E6F91">
              <w:t>:</w:t>
            </w:r>
            <w:r>
              <w:t xml:space="preserve"> Ο χρήστης επανεκκινεί το     σύστημα.</w:t>
            </w:r>
          </w:p>
        </w:tc>
      </w:tr>
    </w:tbl>
    <w:p w:rsidR="00B018BA" w:rsidRDefault="00B018BA"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B018BA" w:rsidP="00B018BA">
            <w:pPr>
              <w:rPr>
                <w:lang w:val="en-US"/>
              </w:rPr>
            </w:pPr>
            <w:r>
              <w:t>Περίπτωση Χρήσης 5</w:t>
            </w:r>
            <w:r>
              <w:rPr>
                <w:lang w:val="en-US"/>
              </w:rPr>
              <w:t>:</w:t>
            </w:r>
          </w:p>
        </w:tc>
        <w:tc>
          <w:tcPr>
            <w:tcW w:w="722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Δημιουργία Πελάτη</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B018BA" w:rsidRDefault="00B018BA"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Ο Χρήστης πατάει την καρτέλα των </w:t>
            </w:r>
            <w:r w:rsidR="00F73E44">
              <w:t>πελατών</w:t>
            </w:r>
            <w:r>
              <w:t>.</w:t>
            </w:r>
          </w:p>
          <w:p w:rsidR="00B018BA" w:rsidRDefault="00B018BA"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Το σύστημα φορτώνει </w:t>
            </w:r>
            <w:r w:rsidR="00F73E44">
              <w:t>τους πελάτες και του</w:t>
            </w:r>
            <w:r>
              <w:t>ς εμφανίζει στην οθόνη.</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Ο χρήστης πατάει το κουμπί της Δημιουργίας Πελάτη.</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Εμφανίζεται η διεπαφή συμπλήρωσης στοιχείων.</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lastRenderedPageBreak/>
              <w:t>Ο χρήστης συμπληρώνει όλα τα απαραίτητα στοιχεία.</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Πατάει Αποθήκευση</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Ο πελάτης αποθηκεύεται στην βάση.</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Ο χρήστης κλείνει το παράθυρο.</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lastRenderedPageBreak/>
              <w:t>Εναλλακτικές Ροές</w:t>
            </w:r>
            <w:r>
              <w:rPr>
                <w:lang w:val="en-US"/>
              </w:rPr>
              <w:t>:</w:t>
            </w:r>
          </w:p>
        </w:tc>
        <w:tc>
          <w:tcPr>
            <w:tcW w:w="7226" w:type="dxa"/>
          </w:tcPr>
          <w:p w:rsidR="00B018BA" w:rsidRDefault="00B018BA" w:rsidP="00F73E44">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F73E44">
              <w:t>τους πελάτες</w:t>
            </w:r>
            <w:r w:rsidRPr="008E6F91">
              <w:t>:</w:t>
            </w:r>
            <w:r>
              <w:t xml:space="preserve"> Ο χρήστης επανεκκινεί το     σύστημα.</w:t>
            </w:r>
          </w:p>
          <w:p w:rsidR="00F73E44" w:rsidRPr="001321D6" w:rsidRDefault="001321D6" w:rsidP="00F73E44">
            <w:pPr>
              <w:cnfStyle w:val="000000000000" w:firstRow="0" w:lastRow="0" w:firstColumn="0" w:lastColumn="0" w:oddVBand="0" w:evenVBand="0" w:oddHBand="0" w:evenHBand="0" w:firstRowFirstColumn="0" w:firstRowLastColumn="0" w:lastRowFirstColumn="0" w:lastRowLastColumn="0"/>
            </w:pPr>
            <w:r>
              <w:t>7</w:t>
            </w:r>
            <w:r w:rsidRPr="001321D6">
              <w:rPr>
                <w:vertAlign w:val="superscript"/>
              </w:rPr>
              <w:t>α</w:t>
            </w:r>
            <w:r>
              <w:t>. Ο πελάτης υπάρχει ήδη</w:t>
            </w:r>
            <w:r w:rsidRPr="001321D6">
              <w:t>:</w:t>
            </w:r>
            <w:r>
              <w:t xml:space="preserve"> Εμφανίζεται μήνυμα ότι ο πελάτης υπάρχει έτσι ο χρήστης ακυρώνει την δημιουργία νέου πελάτη.</w:t>
            </w:r>
          </w:p>
        </w:tc>
      </w:tr>
    </w:tbl>
    <w:p w:rsidR="008E6F91" w:rsidRDefault="008E6F91"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164611" w:rsidP="00B018BA">
            <w:pPr>
              <w:rPr>
                <w:lang w:val="en-US"/>
              </w:rPr>
            </w:pPr>
            <w:r>
              <w:t>Περίπτωση Χρήσης 6</w:t>
            </w:r>
            <w:r w:rsidR="00B018BA">
              <w:rPr>
                <w:lang w:val="en-US"/>
              </w:rPr>
              <w:t>:</w:t>
            </w:r>
          </w:p>
        </w:tc>
        <w:tc>
          <w:tcPr>
            <w:tcW w:w="722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Δημιουργία Προϊόντος</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προϊόντων.</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Το σύστημα φορτώνει τα προϊόντα και τα εμφανίζει στην οθόνη.</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Ο χρήστης πατάει το κουμπί της Δημιουργίας Προϊόντος.</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Εμφανίζεται η διεπαφή συμπλήρωσης στοιχείων.</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Ο χρήστης συμπληρώνει όλα τα απαραίτητα στοιχεία.</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Πατάει Αποθήκευση</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Το προϊόν αποθηκεύεται στην βάση.</w:t>
            </w:r>
          </w:p>
          <w:p w:rsidR="00B018BA"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Ο χρήστης κλείνει το παράθυρο</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t>Εναλλακτικές Ροές</w:t>
            </w:r>
            <w:r>
              <w:rPr>
                <w:lang w:val="en-US"/>
              </w:rPr>
              <w:t>:</w:t>
            </w:r>
          </w:p>
        </w:tc>
        <w:tc>
          <w:tcPr>
            <w:tcW w:w="7226" w:type="dxa"/>
          </w:tcPr>
          <w:p w:rsidR="00B018BA" w:rsidRDefault="00B018BA" w:rsidP="001321D6">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1321D6">
              <w:t>τα προϊόντα</w:t>
            </w:r>
            <w:r w:rsidRPr="008E6F91">
              <w:t>:</w:t>
            </w:r>
            <w:r>
              <w:t xml:space="preserve"> Ο χρήστης επανεκκινεί το     σύστημα.</w:t>
            </w:r>
          </w:p>
          <w:p w:rsidR="001321D6" w:rsidRPr="008E6F91" w:rsidRDefault="001321D6" w:rsidP="001321D6">
            <w:pPr>
              <w:cnfStyle w:val="000000000000" w:firstRow="0" w:lastRow="0" w:firstColumn="0" w:lastColumn="0" w:oddVBand="0" w:evenVBand="0" w:oddHBand="0" w:evenHBand="0" w:firstRowFirstColumn="0" w:firstRowLastColumn="0" w:lastRowFirstColumn="0" w:lastRowLastColumn="0"/>
            </w:pPr>
            <w:r>
              <w:t>7</w:t>
            </w:r>
            <w:r w:rsidRPr="001321D6">
              <w:rPr>
                <w:vertAlign w:val="superscript"/>
              </w:rPr>
              <w:t>α</w:t>
            </w:r>
            <w:r>
              <w:t>. Το προϊόν υπάρχει ήδη</w:t>
            </w:r>
            <w:r w:rsidRPr="001321D6">
              <w:t>:</w:t>
            </w:r>
            <w:r>
              <w:t xml:space="preserve"> Εμφανίζεται μήνυμα ότι ο πελάτης υπάρχει έτσι ο χρήστης ακυρώνει την δημιουργία νέου πελάτη.</w:t>
            </w:r>
          </w:p>
        </w:tc>
      </w:tr>
    </w:tbl>
    <w:p w:rsidR="008E6F91" w:rsidRDefault="008E6F91"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164611" w:rsidP="00B018BA">
            <w:pPr>
              <w:rPr>
                <w:lang w:val="en-US"/>
              </w:rPr>
            </w:pPr>
            <w:r>
              <w:t>Περίπτωση Χρήσης 7</w:t>
            </w:r>
            <w:r w:rsidR="00B018BA">
              <w:rPr>
                <w:lang w:val="en-US"/>
              </w:rPr>
              <w:t>:</w:t>
            </w:r>
          </w:p>
        </w:tc>
        <w:tc>
          <w:tcPr>
            <w:tcW w:w="722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Δημιουργία Ραντεβού</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ραντεβού.</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Το σύστημα φορτώνει τα ραντεβού και τα εμφανίζει στην οθόνη.</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Ο χρήστης πατάει το κουμπί της Δημιουργίας Ραντεβού.</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Εμφανίζεται η διεπαφή συμπλήρωσης στοιχείων.</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Ο χρήστης συμπληρώνει όλα τα απαραίτητα στοιχεία.</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Πατάει Αποθήκευση</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Το ραντεβού αποθηκεύεται στην βάση.</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B018BA"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Ο χρήστης κλείνει το παράθυρο</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t>Εναλλακτικές Ροές</w:t>
            </w:r>
            <w:r>
              <w:rPr>
                <w:lang w:val="en-US"/>
              </w:rPr>
              <w:t>:</w:t>
            </w:r>
          </w:p>
        </w:tc>
        <w:tc>
          <w:tcPr>
            <w:tcW w:w="7226" w:type="dxa"/>
          </w:tcPr>
          <w:p w:rsidR="001321D6" w:rsidRDefault="00B018BA" w:rsidP="001321D6">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1321D6">
              <w:t>τα ραντεβού</w:t>
            </w:r>
            <w:r w:rsidRPr="008E6F91">
              <w:t>:</w:t>
            </w:r>
            <w:r>
              <w:t xml:space="preserve"> Ο χρήστης επανεκκινεί το     σύστημα.</w:t>
            </w:r>
          </w:p>
          <w:p w:rsidR="001321D6" w:rsidRPr="008E6F91" w:rsidRDefault="001321D6" w:rsidP="005D6CE8">
            <w:pPr>
              <w:cnfStyle w:val="000000000000" w:firstRow="0" w:lastRow="0" w:firstColumn="0" w:lastColumn="0" w:oddVBand="0" w:evenVBand="0" w:oddHBand="0" w:evenHBand="0" w:firstRowFirstColumn="0" w:firstRowLastColumn="0" w:lastRowFirstColumn="0" w:lastRowLastColumn="0"/>
            </w:pPr>
            <w:r>
              <w:lastRenderedPageBreak/>
              <w:t>7</w:t>
            </w:r>
            <w:r w:rsidRPr="001321D6">
              <w:rPr>
                <w:vertAlign w:val="superscript"/>
              </w:rPr>
              <w:t>α</w:t>
            </w:r>
            <w:r>
              <w:t>.Υπάρχει επικάλυψη με άλλο ραντεβού</w:t>
            </w:r>
            <w:r w:rsidRPr="001321D6">
              <w:t>:</w:t>
            </w:r>
            <w:r>
              <w:t xml:space="preserve"> Εμφανίζεται μήνυμα ότι υπάρχει άλλο ραντεβού την ίδια ώρα έτσι ο χρήστης </w:t>
            </w:r>
            <w:r w:rsidR="005D6CE8">
              <w:t xml:space="preserve">επιλέγει άλλη ώρα ή </w:t>
            </w:r>
            <w:r>
              <w:t xml:space="preserve">ακυρώνει την δημιουργία νέου </w:t>
            </w:r>
            <w:r w:rsidR="005D6CE8">
              <w:t>ραντεβού</w:t>
            </w:r>
            <w:r>
              <w:t>.</w:t>
            </w:r>
          </w:p>
        </w:tc>
      </w:tr>
    </w:tbl>
    <w:p w:rsidR="00B018BA" w:rsidRDefault="00B018BA"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164611" w:rsidP="00B018BA">
            <w:pPr>
              <w:rPr>
                <w:lang w:val="en-US"/>
              </w:rPr>
            </w:pPr>
            <w:r>
              <w:t>Περίπτωση Χρήσης 8</w:t>
            </w:r>
            <w:r w:rsidR="00B018BA">
              <w:rPr>
                <w:lang w:val="en-US"/>
              </w:rPr>
              <w:t>:</w:t>
            </w:r>
          </w:p>
        </w:tc>
        <w:tc>
          <w:tcPr>
            <w:tcW w:w="722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Διαγραφή Πελάτη</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B018BA" w:rsidRDefault="00B018BA"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Ο Χρήστης πατάει την καρτέλα των </w:t>
            </w:r>
            <w:r w:rsidR="005D6CE8">
              <w:t>πελατών</w:t>
            </w:r>
            <w:r>
              <w:t>.</w:t>
            </w:r>
          </w:p>
          <w:p w:rsidR="00B018BA" w:rsidRDefault="00B018BA"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Το σύστημα φορτώνει </w:t>
            </w:r>
            <w:r w:rsidR="005D6CE8">
              <w:t>τους πελάτες και του</w:t>
            </w:r>
            <w:r>
              <w:t>ς εμφανίζει στην οθόνη.</w:t>
            </w:r>
          </w:p>
          <w:p w:rsidR="005D6CE8" w:rsidRDefault="005D6CE8"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Ο χρήστης επιλέγει τον πελάτη που θέλει.</w:t>
            </w:r>
          </w:p>
          <w:p w:rsidR="00A23842" w:rsidRDefault="00A23842"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Ανοίγει η φόρμα με όλα τα στοιχεία του.</w:t>
            </w:r>
          </w:p>
          <w:p w:rsidR="005D6CE8" w:rsidRDefault="005D6CE8"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Πατάει το κουμπί της διαγραφής.</w:t>
            </w:r>
          </w:p>
          <w:p w:rsidR="005D6CE8" w:rsidRDefault="005D6CE8"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5D6CE8" w:rsidRDefault="005D6CE8"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5D6CE8" w:rsidRDefault="005D6CE8"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Ο πελάτης διαγράφτηκε από τη βάση.</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t>Εναλλακτικές Ροές</w:t>
            </w:r>
            <w:r>
              <w:rPr>
                <w:lang w:val="en-US"/>
              </w:rPr>
              <w:t>:</w:t>
            </w:r>
          </w:p>
        </w:tc>
        <w:tc>
          <w:tcPr>
            <w:tcW w:w="7226" w:type="dxa"/>
          </w:tcPr>
          <w:p w:rsidR="00B018BA" w:rsidRDefault="00B018BA"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5D6CE8">
              <w:t>τους πελάτες</w:t>
            </w:r>
            <w:r w:rsidRPr="008E6F91">
              <w:t>:</w:t>
            </w:r>
            <w:r>
              <w:t xml:space="preserve"> Ο χρήστης επανεκκινεί το     σύστημα.</w:t>
            </w:r>
          </w:p>
          <w:p w:rsidR="005D6CE8" w:rsidRPr="005D6CE8" w:rsidRDefault="005D6CE8" w:rsidP="00B018BA">
            <w:pPr>
              <w:cnfStyle w:val="000000000000" w:firstRow="0" w:lastRow="0" w:firstColumn="0" w:lastColumn="0" w:oddVBand="0" w:evenVBand="0" w:oddHBand="0" w:evenHBand="0" w:firstRowFirstColumn="0" w:firstRowLastColumn="0" w:lastRowFirstColumn="0" w:lastRowLastColumn="0"/>
            </w:pPr>
            <w:r>
              <w:t>6</w:t>
            </w:r>
            <w:r w:rsidRPr="005D6CE8">
              <w:rPr>
                <w:vertAlign w:val="superscript"/>
              </w:rPr>
              <w:t>α</w:t>
            </w:r>
            <w:r>
              <w:t>. Ο χρήστης πατάει ακύρωση</w:t>
            </w:r>
            <w:r w:rsidRPr="005D6CE8">
              <w:t xml:space="preserve">: </w:t>
            </w:r>
            <w:r>
              <w:t>Το σύστημα επιστρέφει ξανά στη λίστα πελατών.</w:t>
            </w:r>
          </w:p>
        </w:tc>
      </w:tr>
    </w:tbl>
    <w:p w:rsidR="00B018BA" w:rsidRDefault="00B018BA"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164611" w:rsidP="00B018BA">
            <w:pPr>
              <w:rPr>
                <w:lang w:val="en-US"/>
              </w:rPr>
            </w:pPr>
            <w:r>
              <w:t>Περίπτωση Χρήσης 9</w:t>
            </w:r>
            <w:r w:rsidR="00B018BA">
              <w:rPr>
                <w:lang w:val="en-US"/>
              </w:rPr>
              <w:t>:</w:t>
            </w:r>
          </w:p>
        </w:tc>
        <w:tc>
          <w:tcPr>
            <w:tcW w:w="722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Διαγραφή Προϊόντος</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5D6CE8" w:rsidRDefault="005D6CE8" w:rsidP="00A2384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προϊόντων.</w:t>
            </w:r>
          </w:p>
          <w:p w:rsidR="005D6CE8" w:rsidRDefault="005D6CE8" w:rsidP="00A2384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Το σύστημα φορτώνει τα προϊόντα και τα εμφανίζει στην οθόνη.</w:t>
            </w:r>
          </w:p>
          <w:p w:rsidR="005D6CE8" w:rsidRDefault="005D6CE8" w:rsidP="00A2384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Ο χρήστης επιλέγει το προϊόν που θέλει.</w:t>
            </w:r>
          </w:p>
          <w:p w:rsidR="00A23842" w:rsidRDefault="00A23842" w:rsidP="00A2384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Ανοίγει η φόρμα με όλα τα στοιχεία του.</w:t>
            </w:r>
          </w:p>
          <w:p w:rsidR="005D6CE8" w:rsidRDefault="005D6CE8" w:rsidP="00A2384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Πατάει το κουμπί της διαγραφής.</w:t>
            </w:r>
          </w:p>
          <w:p w:rsidR="005D6CE8" w:rsidRDefault="005D6CE8" w:rsidP="00A2384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5D6CE8" w:rsidRDefault="005D6CE8" w:rsidP="00A2384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B018BA" w:rsidRDefault="005D6CE8" w:rsidP="00A2384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Το προϊόν διαγράφτηκε από τη βάση.</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t>Εναλλακτικές Ροές</w:t>
            </w:r>
            <w:r>
              <w:rPr>
                <w:lang w:val="en-US"/>
              </w:rPr>
              <w:t>:</w:t>
            </w:r>
          </w:p>
        </w:tc>
        <w:tc>
          <w:tcPr>
            <w:tcW w:w="7226" w:type="dxa"/>
          </w:tcPr>
          <w:p w:rsidR="00B018BA" w:rsidRDefault="00B018BA"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5D6CE8">
              <w:t>τα προϊόντα</w:t>
            </w:r>
            <w:r w:rsidRPr="008E6F91">
              <w:t>:</w:t>
            </w:r>
            <w:r>
              <w:t xml:space="preserve"> Ο χρήστης επανεκκινεί το     σύστημα.</w:t>
            </w:r>
          </w:p>
          <w:p w:rsidR="005D6CE8" w:rsidRPr="008E6F91" w:rsidRDefault="005D6CE8" w:rsidP="005D6CE8">
            <w:pPr>
              <w:cnfStyle w:val="000000000000" w:firstRow="0" w:lastRow="0" w:firstColumn="0" w:lastColumn="0" w:oddVBand="0" w:evenVBand="0" w:oddHBand="0" w:evenHBand="0" w:firstRowFirstColumn="0" w:firstRowLastColumn="0" w:lastRowFirstColumn="0" w:lastRowLastColumn="0"/>
            </w:pPr>
            <w:r>
              <w:t>6</w:t>
            </w:r>
            <w:r w:rsidRPr="005D6CE8">
              <w:rPr>
                <w:vertAlign w:val="superscript"/>
              </w:rPr>
              <w:t>α</w:t>
            </w:r>
            <w:r>
              <w:t>. Ο χρήστης πατάει ακύρωση</w:t>
            </w:r>
            <w:r w:rsidRPr="005D6CE8">
              <w:t xml:space="preserve">: </w:t>
            </w:r>
            <w:r>
              <w:t>Το σύστημα επιστρέφει ξανά στη λίστα προϊόντων.</w:t>
            </w:r>
          </w:p>
        </w:tc>
      </w:tr>
    </w:tbl>
    <w:p w:rsidR="00B018BA" w:rsidRDefault="00B018BA" w:rsidP="000F3F39"/>
    <w:tbl>
      <w:tblPr>
        <w:tblStyle w:val="GridTable3-Accent3"/>
        <w:tblW w:w="0" w:type="auto"/>
        <w:tblLook w:val="04A0" w:firstRow="1" w:lastRow="0" w:firstColumn="1" w:lastColumn="0" w:noHBand="0" w:noVBand="1"/>
      </w:tblPr>
      <w:tblGrid>
        <w:gridCol w:w="2808"/>
        <w:gridCol w:w="7046"/>
      </w:tblGrid>
      <w:tr w:rsidR="00B018BA" w:rsidTr="001646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B018BA" w:rsidRPr="00D245CF" w:rsidRDefault="00164611" w:rsidP="00B018BA">
            <w:pPr>
              <w:rPr>
                <w:lang w:val="en-US"/>
              </w:rPr>
            </w:pPr>
            <w:r>
              <w:t>Περίπτωση Χρήσης 10</w:t>
            </w:r>
            <w:r w:rsidR="00B018BA">
              <w:rPr>
                <w:lang w:val="en-US"/>
              </w:rPr>
              <w:t>:</w:t>
            </w:r>
          </w:p>
        </w:tc>
        <w:tc>
          <w:tcPr>
            <w:tcW w:w="704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Διαγραφή Ραντεβού</w:t>
            </w:r>
          </w:p>
        </w:tc>
      </w:tr>
      <w:tr w:rsidR="00B018BA" w:rsidTr="00164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018BA" w:rsidRPr="00D245CF" w:rsidRDefault="00B018BA" w:rsidP="00B018BA">
            <w:pPr>
              <w:rPr>
                <w:lang w:val="en-US"/>
              </w:rPr>
            </w:pPr>
            <w:r>
              <w:t>Βασική Ροή</w:t>
            </w:r>
            <w:r>
              <w:rPr>
                <w:lang w:val="en-US"/>
              </w:rPr>
              <w:t>:</w:t>
            </w:r>
          </w:p>
        </w:tc>
        <w:tc>
          <w:tcPr>
            <w:tcW w:w="7046" w:type="dxa"/>
          </w:tcPr>
          <w:p w:rsidR="005D6CE8" w:rsidRDefault="005D6CE8" w:rsidP="00A23842">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ραντεβού.</w:t>
            </w:r>
          </w:p>
          <w:p w:rsidR="005D6CE8" w:rsidRDefault="005D6CE8" w:rsidP="00A23842">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Το σύστημα φορτώνει τα ραντεβού και τα εμφανίζει στην οθόνη.</w:t>
            </w:r>
          </w:p>
          <w:p w:rsidR="005D6CE8" w:rsidRDefault="005D6CE8" w:rsidP="00A23842">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lastRenderedPageBreak/>
              <w:t>Ο χρήστης επιλέγει το ραντεβού που θέλει.</w:t>
            </w:r>
          </w:p>
          <w:p w:rsidR="00A23842" w:rsidRDefault="00A23842" w:rsidP="00A23842">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Ανοίγει η φόρμα με όλα τα στοιχεία του.</w:t>
            </w:r>
            <w:bookmarkStart w:id="3" w:name="_GoBack"/>
            <w:bookmarkEnd w:id="3"/>
          </w:p>
          <w:p w:rsidR="005D6CE8" w:rsidRDefault="005D6CE8" w:rsidP="00A23842">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Πατάει το κουμπί της διαγραφής.</w:t>
            </w:r>
          </w:p>
          <w:p w:rsidR="005D6CE8" w:rsidRDefault="005D6CE8" w:rsidP="00A23842">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5D6CE8" w:rsidRDefault="005D6CE8" w:rsidP="00A23842">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B018BA" w:rsidRDefault="005D6CE8" w:rsidP="00A23842">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Το </w:t>
            </w:r>
            <w:r w:rsidR="00B50697">
              <w:t>ραντεβού</w:t>
            </w:r>
            <w:r>
              <w:t xml:space="preserve"> διαγράφτηκε από τη βάση.</w:t>
            </w:r>
          </w:p>
        </w:tc>
      </w:tr>
      <w:tr w:rsidR="00B018BA" w:rsidTr="00164611">
        <w:tc>
          <w:tcPr>
            <w:cnfStyle w:val="001000000000" w:firstRow="0" w:lastRow="0" w:firstColumn="1" w:lastColumn="0" w:oddVBand="0" w:evenVBand="0" w:oddHBand="0" w:evenHBand="0" w:firstRowFirstColumn="0" w:firstRowLastColumn="0" w:lastRowFirstColumn="0" w:lastRowLastColumn="0"/>
            <w:tcW w:w="2808" w:type="dxa"/>
          </w:tcPr>
          <w:p w:rsidR="00B018BA" w:rsidRPr="00E270F8" w:rsidRDefault="00B018BA" w:rsidP="00B018BA">
            <w:r>
              <w:lastRenderedPageBreak/>
              <w:t>Εναλλακτικές Ροές</w:t>
            </w:r>
            <w:r>
              <w:rPr>
                <w:lang w:val="en-US"/>
              </w:rPr>
              <w:t>:</w:t>
            </w:r>
          </w:p>
        </w:tc>
        <w:tc>
          <w:tcPr>
            <w:tcW w:w="7046" w:type="dxa"/>
          </w:tcPr>
          <w:p w:rsidR="00B018BA" w:rsidRDefault="00B018BA" w:rsidP="005D6CE8">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5D6CE8">
              <w:t>τα ραντεβού</w:t>
            </w:r>
            <w:r w:rsidRPr="008E6F91">
              <w:t>:</w:t>
            </w:r>
            <w:r>
              <w:t xml:space="preserve"> Ο χρήστης επανεκκινεί το     σύστημα.</w:t>
            </w:r>
          </w:p>
          <w:p w:rsidR="005D6CE8" w:rsidRPr="008E6F91" w:rsidRDefault="005D6CE8" w:rsidP="00B50697">
            <w:pPr>
              <w:cnfStyle w:val="000000000000" w:firstRow="0" w:lastRow="0" w:firstColumn="0" w:lastColumn="0" w:oddVBand="0" w:evenVBand="0" w:oddHBand="0" w:evenHBand="0" w:firstRowFirstColumn="0" w:firstRowLastColumn="0" w:lastRowFirstColumn="0" w:lastRowLastColumn="0"/>
            </w:pPr>
            <w:r>
              <w:t>6</w:t>
            </w:r>
            <w:r w:rsidRPr="005D6CE8">
              <w:rPr>
                <w:vertAlign w:val="superscript"/>
              </w:rPr>
              <w:t>α</w:t>
            </w:r>
            <w:r>
              <w:t>. Ο χρήστης πατάει ακύρωση</w:t>
            </w:r>
            <w:r w:rsidRPr="005D6CE8">
              <w:t xml:space="preserve">: </w:t>
            </w:r>
            <w:r>
              <w:t>Το σύστημα επιστρέφει ξανά στ</w:t>
            </w:r>
            <w:r w:rsidR="00B50697">
              <w:t>ο ωρολόγιο πρόγραμμα των ραντεβού</w:t>
            </w:r>
            <w:r>
              <w:t>.</w:t>
            </w:r>
          </w:p>
        </w:tc>
      </w:tr>
    </w:tbl>
    <w:p w:rsidR="00B018BA" w:rsidRDefault="00B018BA" w:rsidP="000F3F39"/>
    <w:tbl>
      <w:tblPr>
        <w:tblStyle w:val="GridTable3-Accent3"/>
        <w:tblW w:w="0" w:type="auto"/>
        <w:tblLook w:val="04A0" w:firstRow="1" w:lastRow="0" w:firstColumn="1" w:lastColumn="0" w:noHBand="0" w:noVBand="1"/>
      </w:tblPr>
      <w:tblGrid>
        <w:gridCol w:w="2808"/>
        <w:gridCol w:w="7046"/>
      </w:tblGrid>
      <w:tr w:rsidR="00B018BA" w:rsidTr="001646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B018BA" w:rsidRPr="00D245CF" w:rsidRDefault="00164611" w:rsidP="00B018BA">
            <w:pPr>
              <w:rPr>
                <w:lang w:val="en-US"/>
              </w:rPr>
            </w:pPr>
            <w:r>
              <w:t>Περίπτωση Χρήσης 11</w:t>
            </w:r>
            <w:r w:rsidR="00B018BA">
              <w:rPr>
                <w:lang w:val="en-US"/>
              </w:rPr>
              <w:t>:</w:t>
            </w:r>
          </w:p>
        </w:tc>
        <w:tc>
          <w:tcPr>
            <w:tcW w:w="704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Επεξεργασία Πελάτη</w:t>
            </w:r>
          </w:p>
        </w:tc>
      </w:tr>
      <w:tr w:rsidR="00B018BA" w:rsidTr="00164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018BA" w:rsidRPr="00D245CF" w:rsidRDefault="00B018BA" w:rsidP="00B018BA">
            <w:pPr>
              <w:rPr>
                <w:lang w:val="en-US"/>
              </w:rPr>
            </w:pPr>
            <w:r>
              <w:t>Βασική Ροή</w:t>
            </w:r>
            <w:r>
              <w:rPr>
                <w:lang w:val="en-US"/>
              </w:rPr>
              <w:t>:</w:t>
            </w:r>
          </w:p>
        </w:tc>
        <w:tc>
          <w:tcPr>
            <w:tcW w:w="7046" w:type="dxa"/>
          </w:tcPr>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πελατών.</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Το σύστημα φορτώνει τους πελάτες και τους εμφανίζει στην οθόνη.</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Ο χρήστης επιλέγει τον πελάτη που θέλει.</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Πατάει το κουμπί της επεξεργασίας.</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Εμφανίζεται η διεπαφή με όλα τα στοιχεία του πελάτη.</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Ο χρήστης κάνει ό,τι αλλαγή θέλει.</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Πατάει το κουμπί αποθήκευσης.</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B018BA"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Οι αλλαγές αποθηκεύτηκαν στη βάση.</w:t>
            </w:r>
          </w:p>
          <w:p w:rsidR="00D51A5E" w:rsidRDefault="00D51A5E"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Το σύστημα επιστρέφει ξανά στη λίστα με τους πελάτες.</w:t>
            </w:r>
          </w:p>
        </w:tc>
      </w:tr>
      <w:tr w:rsidR="00B018BA" w:rsidTr="00164611">
        <w:tc>
          <w:tcPr>
            <w:cnfStyle w:val="001000000000" w:firstRow="0" w:lastRow="0" w:firstColumn="1" w:lastColumn="0" w:oddVBand="0" w:evenVBand="0" w:oddHBand="0" w:evenHBand="0" w:firstRowFirstColumn="0" w:firstRowLastColumn="0" w:lastRowFirstColumn="0" w:lastRowLastColumn="0"/>
            <w:tcW w:w="2808" w:type="dxa"/>
          </w:tcPr>
          <w:p w:rsidR="00B018BA" w:rsidRPr="00E270F8" w:rsidRDefault="00B018BA" w:rsidP="00B018BA">
            <w:r>
              <w:t>Εναλλακτικές Ροές</w:t>
            </w:r>
            <w:r>
              <w:rPr>
                <w:lang w:val="en-US"/>
              </w:rPr>
              <w:t>:</w:t>
            </w:r>
          </w:p>
        </w:tc>
        <w:tc>
          <w:tcPr>
            <w:tcW w:w="7046" w:type="dxa"/>
          </w:tcPr>
          <w:p w:rsidR="00B018BA" w:rsidRDefault="00B018BA" w:rsidP="00B50697">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B50697">
              <w:t>τους πελάτες</w:t>
            </w:r>
            <w:r w:rsidRPr="008E6F91">
              <w:t>:</w:t>
            </w:r>
            <w:r>
              <w:t xml:space="preserve"> Ο χρήστης επανεκκινεί το     σύστημα.</w:t>
            </w:r>
          </w:p>
          <w:p w:rsidR="00B50697" w:rsidRPr="008E6F91" w:rsidRDefault="00B50697" w:rsidP="00B50697">
            <w:pPr>
              <w:cnfStyle w:val="000000000000" w:firstRow="0" w:lastRow="0" w:firstColumn="0" w:lastColumn="0" w:oddVBand="0" w:evenVBand="0" w:oddHBand="0" w:evenHBand="0" w:firstRowFirstColumn="0" w:firstRowLastColumn="0" w:lastRowFirstColumn="0" w:lastRowLastColumn="0"/>
            </w:pPr>
            <w:r>
              <w:t>8</w:t>
            </w:r>
            <w:r w:rsidRPr="005D6CE8">
              <w:rPr>
                <w:vertAlign w:val="superscript"/>
              </w:rPr>
              <w:t>α</w:t>
            </w:r>
            <w:r>
              <w:t>. Ο χρήστης πατάει ακύρωση</w:t>
            </w:r>
            <w:r w:rsidRPr="005D6CE8">
              <w:t xml:space="preserve">: </w:t>
            </w:r>
            <w:r>
              <w:t>Το σύστημα επιστρέφει ξανά στη λίστα με τους πελάτες.</w:t>
            </w:r>
          </w:p>
        </w:tc>
      </w:tr>
    </w:tbl>
    <w:p w:rsidR="00B018BA" w:rsidRDefault="00B018BA" w:rsidP="000F3F39"/>
    <w:tbl>
      <w:tblPr>
        <w:tblStyle w:val="GridTable3-Accent3"/>
        <w:tblW w:w="0" w:type="auto"/>
        <w:tblLook w:val="04A0" w:firstRow="1" w:lastRow="0" w:firstColumn="1" w:lastColumn="0" w:noHBand="0" w:noVBand="1"/>
      </w:tblPr>
      <w:tblGrid>
        <w:gridCol w:w="2808"/>
        <w:gridCol w:w="7046"/>
      </w:tblGrid>
      <w:tr w:rsidR="00B018BA" w:rsidTr="001646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B018BA" w:rsidRPr="00D245CF" w:rsidRDefault="00164611" w:rsidP="00B018BA">
            <w:pPr>
              <w:rPr>
                <w:lang w:val="en-US"/>
              </w:rPr>
            </w:pPr>
            <w:r>
              <w:t>Περίπτωση Χρήσης 12</w:t>
            </w:r>
            <w:r w:rsidR="00B018BA">
              <w:rPr>
                <w:lang w:val="en-US"/>
              </w:rPr>
              <w:t>:</w:t>
            </w:r>
          </w:p>
        </w:tc>
        <w:tc>
          <w:tcPr>
            <w:tcW w:w="704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Επεξεργασία Προϊόντος</w:t>
            </w:r>
          </w:p>
        </w:tc>
      </w:tr>
      <w:tr w:rsidR="00B018BA" w:rsidTr="00164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018BA" w:rsidRPr="00D245CF" w:rsidRDefault="00B018BA" w:rsidP="00B018BA">
            <w:pPr>
              <w:rPr>
                <w:lang w:val="en-US"/>
              </w:rPr>
            </w:pPr>
            <w:r>
              <w:t>Βασική Ροή</w:t>
            </w:r>
            <w:r>
              <w:rPr>
                <w:lang w:val="en-US"/>
              </w:rPr>
              <w:t>:</w:t>
            </w:r>
          </w:p>
        </w:tc>
        <w:tc>
          <w:tcPr>
            <w:tcW w:w="7046" w:type="dxa"/>
          </w:tcPr>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w:t>
            </w:r>
            <w:r w:rsidR="00D51A5E">
              <w:t>ροιόντων</w:t>
            </w:r>
            <w:r>
              <w:t>.</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Το σύστημα φορτώνει </w:t>
            </w:r>
            <w:r w:rsidR="00D51A5E">
              <w:t>τα προιόντα και τα</w:t>
            </w:r>
            <w:r>
              <w:t xml:space="preserve"> εμφανίζει στην οθόνη.</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Ο χρήστης επιλέγει </w:t>
            </w:r>
            <w:r w:rsidR="00D51A5E">
              <w:t>το  προιόν</w:t>
            </w:r>
            <w:r>
              <w:t xml:space="preserve"> που θέλει.</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Πατάει το κουμπί της επεξεργασίας.</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Εμφανίζεται η διεπαφή με όλα τα στοιχεία του π</w:t>
            </w:r>
            <w:r w:rsidR="00D51A5E">
              <w:t>ροιόντος</w:t>
            </w:r>
            <w:r>
              <w:t>.</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Ο χρήστης κάνει ό,τι αλλαγή θέλει.</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Πατάει το κουμπί αποθήκευσης.</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D51A5E"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lastRenderedPageBreak/>
              <w:t>Ο χρήστης επιβεβαιώνει.</w:t>
            </w:r>
          </w:p>
          <w:p w:rsidR="00B018BA"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Οι αλλαγές αποθηκεύτηκαν στη βάση.</w:t>
            </w:r>
          </w:p>
          <w:p w:rsidR="00D51A5E" w:rsidRDefault="00D51A5E"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Το σύστημα επιστρέφει ξανά στη λίστα με τα προιόντα.</w:t>
            </w:r>
          </w:p>
        </w:tc>
      </w:tr>
      <w:tr w:rsidR="00B018BA" w:rsidTr="00164611">
        <w:tc>
          <w:tcPr>
            <w:cnfStyle w:val="001000000000" w:firstRow="0" w:lastRow="0" w:firstColumn="1" w:lastColumn="0" w:oddVBand="0" w:evenVBand="0" w:oddHBand="0" w:evenHBand="0" w:firstRowFirstColumn="0" w:firstRowLastColumn="0" w:lastRowFirstColumn="0" w:lastRowLastColumn="0"/>
            <w:tcW w:w="2808" w:type="dxa"/>
          </w:tcPr>
          <w:p w:rsidR="00B018BA" w:rsidRPr="00E270F8" w:rsidRDefault="00B018BA" w:rsidP="00B018BA">
            <w:r>
              <w:lastRenderedPageBreak/>
              <w:t>Εναλλακτικές Ροές</w:t>
            </w:r>
            <w:r>
              <w:rPr>
                <w:lang w:val="en-US"/>
              </w:rPr>
              <w:t>:</w:t>
            </w:r>
          </w:p>
        </w:tc>
        <w:tc>
          <w:tcPr>
            <w:tcW w:w="7046" w:type="dxa"/>
          </w:tcPr>
          <w:p w:rsidR="00B018BA" w:rsidRDefault="00B018BA"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D51A5E">
              <w:t>τα προιόντα</w:t>
            </w:r>
            <w:r w:rsidRPr="008E6F91">
              <w:t>:</w:t>
            </w:r>
            <w:r>
              <w:t xml:space="preserve"> Ο χρήστης επανεκκινεί το     σύστημα.</w:t>
            </w:r>
          </w:p>
          <w:p w:rsidR="00D51A5E" w:rsidRPr="008E6F91" w:rsidRDefault="00D51A5E" w:rsidP="00B018BA">
            <w:pPr>
              <w:cnfStyle w:val="000000000000" w:firstRow="0" w:lastRow="0" w:firstColumn="0" w:lastColumn="0" w:oddVBand="0" w:evenVBand="0" w:oddHBand="0" w:evenHBand="0" w:firstRowFirstColumn="0" w:firstRowLastColumn="0" w:lastRowFirstColumn="0" w:lastRowLastColumn="0"/>
            </w:pPr>
            <w:r>
              <w:t>8</w:t>
            </w:r>
            <w:r w:rsidRPr="005D6CE8">
              <w:rPr>
                <w:vertAlign w:val="superscript"/>
              </w:rPr>
              <w:t>α</w:t>
            </w:r>
            <w:r>
              <w:t>. Ο χρήστης πατάει ακύρωση</w:t>
            </w:r>
            <w:r w:rsidRPr="005D6CE8">
              <w:t xml:space="preserve">: </w:t>
            </w:r>
            <w:r>
              <w:t>Το σύστημα επιστρέφει ξανά στη λίστα με τα προιόντα.</w:t>
            </w:r>
          </w:p>
        </w:tc>
      </w:tr>
    </w:tbl>
    <w:p w:rsidR="00B018BA" w:rsidRDefault="00B018BA" w:rsidP="000F3F39"/>
    <w:tbl>
      <w:tblPr>
        <w:tblStyle w:val="GridTable3-Accent3"/>
        <w:tblW w:w="0" w:type="auto"/>
        <w:tblLook w:val="04A0" w:firstRow="1" w:lastRow="0" w:firstColumn="1" w:lastColumn="0" w:noHBand="0" w:noVBand="1"/>
      </w:tblPr>
      <w:tblGrid>
        <w:gridCol w:w="2808"/>
        <w:gridCol w:w="7046"/>
      </w:tblGrid>
      <w:tr w:rsidR="00164611" w:rsidTr="001646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164611" w:rsidRPr="00D245CF" w:rsidRDefault="00164611" w:rsidP="00D60D5B">
            <w:pPr>
              <w:rPr>
                <w:lang w:val="en-US"/>
              </w:rPr>
            </w:pPr>
            <w:r>
              <w:t>Περίπτωση Χρήσης 13</w:t>
            </w:r>
            <w:r>
              <w:rPr>
                <w:lang w:val="en-US"/>
              </w:rPr>
              <w:t>:</w:t>
            </w:r>
          </w:p>
        </w:tc>
        <w:tc>
          <w:tcPr>
            <w:tcW w:w="7046" w:type="dxa"/>
          </w:tcPr>
          <w:p w:rsidR="00164611" w:rsidRPr="00D245CF" w:rsidRDefault="00164611" w:rsidP="00D60D5B">
            <w:pPr>
              <w:cnfStyle w:val="100000000000" w:firstRow="1" w:lastRow="0" w:firstColumn="0" w:lastColumn="0" w:oddVBand="0" w:evenVBand="0" w:oddHBand="0" w:evenHBand="0" w:firstRowFirstColumn="0" w:firstRowLastColumn="0" w:lastRowFirstColumn="0" w:lastRowLastColumn="0"/>
            </w:pPr>
            <w:r>
              <w:t>Επεξεργασία Ραντεβού</w:t>
            </w:r>
          </w:p>
        </w:tc>
      </w:tr>
      <w:tr w:rsidR="00164611" w:rsidTr="00164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164611" w:rsidRPr="00D245CF" w:rsidRDefault="00164611" w:rsidP="00D60D5B">
            <w:pPr>
              <w:rPr>
                <w:lang w:val="en-US"/>
              </w:rPr>
            </w:pPr>
            <w:r>
              <w:t>Βασική Ροή</w:t>
            </w:r>
            <w:r>
              <w:rPr>
                <w:lang w:val="en-US"/>
              </w:rPr>
              <w:t>:</w:t>
            </w:r>
          </w:p>
        </w:tc>
        <w:tc>
          <w:tcPr>
            <w:tcW w:w="7046" w:type="dxa"/>
          </w:tcPr>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ραντεβού.</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Το σύστημα φορτώνει τα ραντεβού και τα εμφανίζει στην οθόνη.</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Ο χρήστης επιλέγει το  ραντεβού που θέλει.</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Πατάει το κουμπί της επεξεργασίας.</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Εμφανίζεται η διεπαφή με όλα τα στοιχεία του ραντεβού.</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Ο χρήστης κάνει ό,τι αλλαγή θέλει.</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Πατάει το κουμπί αποθήκευσης.</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Οι αλλαγές αποθηκεύτηκαν στη βάση.</w:t>
            </w:r>
          </w:p>
          <w:p w:rsidR="00164611"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Το σύστημα επιστρέφει ξανά στη λίστα με τα ραντεβού.</w:t>
            </w:r>
          </w:p>
        </w:tc>
      </w:tr>
      <w:tr w:rsidR="00164611" w:rsidTr="00164611">
        <w:tc>
          <w:tcPr>
            <w:cnfStyle w:val="001000000000" w:firstRow="0" w:lastRow="0" w:firstColumn="1" w:lastColumn="0" w:oddVBand="0" w:evenVBand="0" w:oddHBand="0" w:evenHBand="0" w:firstRowFirstColumn="0" w:firstRowLastColumn="0" w:lastRowFirstColumn="0" w:lastRowLastColumn="0"/>
            <w:tcW w:w="2808" w:type="dxa"/>
          </w:tcPr>
          <w:p w:rsidR="00164611" w:rsidRPr="00E270F8" w:rsidRDefault="00164611" w:rsidP="00D60D5B">
            <w:r>
              <w:t>Εναλλακτικές Ροές</w:t>
            </w:r>
            <w:r>
              <w:rPr>
                <w:lang w:val="en-US"/>
              </w:rPr>
              <w:t>:</w:t>
            </w:r>
          </w:p>
        </w:tc>
        <w:tc>
          <w:tcPr>
            <w:tcW w:w="7046" w:type="dxa"/>
          </w:tcPr>
          <w:p w:rsidR="00164611" w:rsidRDefault="00164611" w:rsidP="00D60D5B">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Η βάση δεν φορτώνει τις πληρωμές</w:t>
            </w:r>
            <w:r w:rsidRPr="008E6F91">
              <w:t>:</w:t>
            </w:r>
            <w:r>
              <w:t xml:space="preserve"> Ο χρήστης επανεκκινεί το     σύστημα.</w:t>
            </w:r>
          </w:p>
          <w:p w:rsidR="00D51A5E" w:rsidRPr="008E6F91" w:rsidRDefault="00D51A5E" w:rsidP="00D51A5E">
            <w:pPr>
              <w:cnfStyle w:val="000000000000" w:firstRow="0" w:lastRow="0" w:firstColumn="0" w:lastColumn="0" w:oddVBand="0" w:evenVBand="0" w:oddHBand="0" w:evenHBand="0" w:firstRowFirstColumn="0" w:firstRowLastColumn="0" w:lastRowFirstColumn="0" w:lastRowLastColumn="0"/>
            </w:pPr>
            <w:r>
              <w:t>8</w:t>
            </w:r>
            <w:r w:rsidRPr="005D6CE8">
              <w:rPr>
                <w:vertAlign w:val="superscript"/>
              </w:rPr>
              <w:t>α</w:t>
            </w:r>
            <w:r>
              <w:t>. Ο χρήστης πατάει ακύρωση</w:t>
            </w:r>
            <w:r w:rsidRPr="005D6CE8">
              <w:t xml:space="preserve">: </w:t>
            </w:r>
            <w:r>
              <w:t>Το σύστημα επιστρέφει ξανά στη λίστα με τα ραντεβού.</w:t>
            </w:r>
          </w:p>
        </w:tc>
      </w:tr>
    </w:tbl>
    <w:p w:rsidR="00164611" w:rsidRDefault="00164611" w:rsidP="000F3F39"/>
    <w:tbl>
      <w:tblPr>
        <w:tblStyle w:val="GridTable3-Accent3"/>
        <w:tblW w:w="0" w:type="auto"/>
        <w:tblLook w:val="04A0" w:firstRow="1" w:lastRow="0" w:firstColumn="1" w:lastColumn="0" w:noHBand="0" w:noVBand="1"/>
      </w:tblPr>
      <w:tblGrid>
        <w:gridCol w:w="2808"/>
        <w:gridCol w:w="7046"/>
      </w:tblGrid>
      <w:tr w:rsidR="00164611" w:rsidTr="001646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164611" w:rsidRPr="00D245CF" w:rsidRDefault="00164611" w:rsidP="00D60D5B">
            <w:pPr>
              <w:rPr>
                <w:lang w:val="en-US"/>
              </w:rPr>
            </w:pPr>
            <w:r>
              <w:t>Περίπτωση Χρήσης 14</w:t>
            </w:r>
            <w:r>
              <w:rPr>
                <w:lang w:val="en-US"/>
              </w:rPr>
              <w:t>:</w:t>
            </w:r>
          </w:p>
        </w:tc>
        <w:tc>
          <w:tcPr>
            <w:tcW w:w="7046" w:type="dxa"/>
          </w:tcPr>
          <w:p w:rsidR="00164611" w:rsidRPr="00D245CF" w:rsidRDefault="00F73E44" w:rsidP="00D60D5B">
            <w:pPr>
              <w:cnfStyle w:val="100000000000" w:firstRow="1" w:lastRow="0" w:firstColumn="0" w:lastColumn="0" w:oddVBand="0" w:evenVBand="0" w:oddHBand="0" w:evenHBand="0" w:firstRowFirstColumn="0" w:firstRowLastColumn="0" w:lastRowFirstColumn="0" w:lastRowLastColumn="0"/>
            </w:pPr>
            <w:r>
              <w:t>Επεξεργασία Πληρωμής</w:t>
            </w:r>
          </w:p>
        </w:tc>
      </w:tr>
      <w:tr w:rsidR="00164611" w:rsidTr="00164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164611" w:rsidRPr="00D245CF" w:rsidRDefault="00164611" w:rsidP="00D60D5B">
            <w:pPr>
              <w:rPr>
                <w:lang w:val="en-US"/>
              </w:rPr>
            </w:pPr>
            <w:r>
              <w:t>Βασική Ροή</w:t>
            </w:r>
            <w:r>
              <w:rPr>
                <w:lang w:val="en-US"/>
              </w:rPr>
              <w:t>:</w:t>
            </w:r>
          </w:p>
        </w:tc>
        <w:tc>
          <w:tcPr>
            <w:tcW w:w="7046" w:type="dxa"/>
          </w:tcPr>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πληρωμών.</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Το σύστημα φορτώνει τις πληρωμές και τις εμφανίζει στην οθόνη.</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Ο χρήστης επιλέγει την πληρωμή που θέλει.</w:t>
            </w:r>
            <w:r w:rsidR="00C45A5D">
              <w:t>(Από τις πληρωμές που εκκρεμούν. Στις άλλες δεν μπορεί να κάνει αλλαγές αφού έχουν οριστικοποιηθεί)</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Πατάει το κουμπί της επεξεργασίας.</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Εμφανίζεται η διεπαφή με όλα τα στοιχεία της πληρωμής.</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Ο χρήστης κάνει ό,τι αλλαγή θέλει.</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Πατάει το κουμπί αποθήκευσης.</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lastRenderedPageBreak/>
              <w:t>Οι αλλαγές αποθηκεύτηκαν στη βάση.</w:t>
            </w:r>
          </w:p>
          <w:p w:rsidR="00164611"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Το σύστημα επιστρέφει ξανά στη λίστα με τις πληρωμές.</w:t>
            </w:r>
          </w:p>
        </w:tc>
      </w:tr>
      <w:tr w:rsidR="00164611" w:rsidTr="00164611">
        <w:tc>
          <w:tcPr>
            <w:cnfStyle w:val="001000000000" w:firstRow="0" w:lastRow="0" w:firstColumn="1" w:lastColumn="0" w:oddVBand="0" w:evenVBand="0" w:oddHBand="0" w:evenHBand="0" w:firstRowFirstColumn="0" w:firstRowLastColumn="0" w:lastRowFirstColumn="0" w:lastRowLastColumn="0"/>
            <w:tcW w:w="2808" w:type="dxa"/>
          </w:tcPr>
          <w:p w:rsidR="00164611" w:rsidRPr="00E270F8" w:rsidRDefault="00164611" w:rsidP="00D60D5B">
            <w:r>
              <w:lastRenderedPageBreak/>
              <w:t>Εναλλακτικές Ροές</w:t>
            </w:r>
            <w:r>
              <w:rPr>
                <w:lang w:val="en-US"/>
              </w:rPr>
              <w:t>:</w:t>
            </w:r>
          </w:p>
        </w:tc>
        <w:tc>
          <w:tcPr>
            <w:tcW w:w="7046" w:type="dxa"/>
          </w:tcPr>
          <w:p w:rsidR="00164611" w:rsidRDefault="00164611" w:rsidP="00D60D5B">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Η βάση δεν φορτώνει τις πληρωμές</w:t>
            </w:r>
            <w:r w:rsidRPr="008E6F91">
              <w:t>:</w:t>
            </w:r>
            <w:r>
              <w:t xml:space="preserve"> Ο χρήστης επανεκκινεί το     σύστημα.</w:t>
            </w:r>
          </w:p>
          <w:p w:rsidR="00D51A5E" w:rsidRPr="008E6F91" w:rsidRDefault="00D51A5E" w:rsidP="00D51A5E">
            <w:pPr>
              <w:cnfStyle w:val="000000000000" w:firstRow="0" w:lastRow="0" w:firstColumn="0" w:lastColumn="0" w:oddVBand="0" w:evenVBand="0" w:oddHBand="0" w:evenHBand="0" w:firstRowFirstColumn="0" w:firstRowLastColumn="0" w:lastRowFirstColumn="0" w:lastRowLastColumn="0"/>
            </w:pPr>
            <w:r>
              <w:t>8</w:t>
            </w:r>
            <w:r w:rsidRPr="005D6CE8">
              <w:rPr>
                <w:vertAlign w:val="superscript"/>
              </w:rPr>
              <w:t>α</w:t>
            </w:r>
            <w:r>
              <w:t>. Ο χρήστης πατάει ακύρωση</w:t>
            </w:r>
            <w:r w:rsidRPr="005D6CE8">
              <w:t xml:space="preserve">: </w:t>
            </w:r>
            <w:r>
              <w:t>Το σύστημα επιστρέφει ξανά στη λίστα με τις πληρωμές.</w:t>
            </w:r>
          </w:p>
        </w:tc>
      </w:tr>
    </w:tbl>
    <w:p w:rsidR="00164611" w:rsidRDefault="00164611" w:rsidP="000F3F39"/>
    <w:tbl>
      <w:tblPr>
        <w:tblStyle w:val="GridTable3-Accent3"/>
        <w:tblW w:w="0" w:type="auto"/>
        <w:tblLook w:val="04A0" w:firstRow="1" w:lastRow="0" w:firstColumn="1" w:lastColumn="0" w:noHBand="0" w:noVBand="1"/>
      </w:tblPr>
      <w:tblGrid>
        <w:gridCol w:w="2808"/>
        <w:gridCol w:w="7046"/>
      </w:tblGrid>
      <w:tr w:rsidR="00F73E44" w:rsidTr="00F73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F73E44" w:rsidRPr="00D245CF" w:rsidRDefault="00F73E44" w:rsidP="00D60D5B">
            <w:pPr>
              <w:rPr>
                <w:lang w:val="en-US"/>
              </w:rPr>
            </w:pPr>
            <w:r>
              <w:t>Περίπτωση Χρήσης 15</w:t>
            </w:r>
            <w:r>
              <w:rPr>
                <w:lang w:val="en-US"/>
              </w:rPr>
              <w:t>:</w:t>
            </w:r>
          </w:p>
        </w:tc>
        <w:tc>
          <w:tcPr>
            <w:tcW w:w="7046" w:type="dxa"/>
          </w:tcPr>
          <w:p w:rsidR="00F73E44" w:rsidRPr="00D245CF" w:rsidRDefault="00F73E44" w:rsidP="00D60D5B">
            <w:pPr>
              <w:cnfStyle w:val="100000000000" w:firstRow="1" w:lastRow="0" w:firstColumn="0" w:lastColumn="0" w:oddVBand="0" w:evenVBand="0" w:oddHBand="0" w:evenHBand="0" w:firstRowFirstColumn="0" w:firstRowLastColumn="0" w:lastRowFirstColumn="0" w:lastRowLastColumn="0"/>
            </w:pPr>
            <w:r>
              <w:t>Πληρωμή</w:t>
            </w:r>
          </w:p>
        </w:tc>
      </w:tr>
      <w:tr w:rsidR="00F73E44" w:rsidTr="00F7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F73E44" w:rsidRPr="00D245CF" w:rsidRDefault="00F73E44" w:rsidP="00D60D5B">
            <w:pPr>
              <w:rPr>
                <w:lang w:val="en-US"/>
              </w:rPr>
            </w:pPr>
            <w:r>
              <w:t>Βασική Ροή</w:t>
            </w:r>
            <w:r>
              <w:rPr>
                <w:lang w:val="en-US"/>
              </w:rPr>
              <w:t>:</w:t>
            </w:r>
          </w:p>
        </w:tc>
        <w:tc>
          <w:tcPr>
            <w:tcW w:w="7046" w:type="dxa"/>
          </w:tcPr>
          <w:p w:rsidR="00F73E44" w:rsidRDefault="00F73E44"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πληρωμών.</w:t>
            </w:r>
          </w:p>
          <w:p w:rsidR="00F73E44" w:rsidRDefault="00F73E44"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Το σύστημα φορτώνει τις πληρωμές και τις εμφανίζει στην οθόνη.</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Ο χρήστης επιλέγει την πληρωμή που εκκρεμεί και θέλει να επιβεβαιώσει ότι παρέλαβε τα χρήματα από τον πελάτη.</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Πατάει το κουμπί της παραλαβής.</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Η πληρωμή φεύγει από τη λίστα των πληρωμών που εκκρεμούν και μεταφέρεται στην κανονική λίστα των πληρωμών.</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Οι αλλαγές αποθηκεύονται στη βάση.</w:t>
            </w:r>
          </w:p>
        </w:tc>
      </w:tr>
      <w:tr w:rsidR="00F73E44" w:rsidTr="00F73E44">
        <w:tc>
          <w:tcPr>
            <w:cnfStyle w:val="001000000000" w:firstRow="0" w:lastRow="0" w:firstColumn="1" w:lastColumn="0" w:oddVBand="0" w:evenVBand="0" w:oddHBand="0" w:evenHBand="0" w:firstRowFirstColumn="0" w:firstRowLastColumn="0" w:lastRowFirstColumn="0" w:lastRowLastColumn="0"/>
            <w:tcW w:w="2808" w:type="dxa"/>
          </w:tcPr>
          <w:p w:rsidR="00F73E44" w:rsidRPr="00E270F8" w:rsidRDefault="00F73E44" w:rsidP="00D60D5B">
            <w:r>
              <w:t>Εναλλακτικές Ροές</w:t>
            </w:r>
            <w:r>
              <w:rPr>
                <w:lang w:val="en-US"/>
              </w:rPr>
              <w:t>:</w:t>
            </w:r>
          </w:p>
        </w:tc>
        <w:tc>
          <w:tcPr>
            <w:tcW w:w="7046" w:type="dxa"/>
          </w:tcPr>
          <w:p w:rsidR="00F73E44" w:rsidRDefault="00F73E44" w:rsidP="00D60D5B">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Η βάση δεν φορτώνει τις πληρωμές</w:t>
            </w:r>
            <w:r w:rsidRPr="008E6F91">
              <w:t>:</w:t>
            </w:r>
            <w:r>
              <w:t xml:space="preserve"> Ο χρήστης επανεκκινεί το     σύστημα.</w:t>
            </w:r>
          </w:p>
          <w:p w:rsidR="00D60D5B" w:rsidRPr="008E6F91" w:rsidRDefault="00D60D5B" w:rsidP="00D60D5B">
            <w:pPr>
              <w:cnfStyle w:val="000000000000" w:firstRow="0" w:lastRow="0" w:firstColumn="0" w:lastColumn="0" w:oddVBand="0" w:evenVBand="0" w:oddHBand="0" w:evenHBand="0" w:firstRowFirstColumn="0" w:firstRowLastColumn="0" w:lastRowFirstColumn="0" w:lastRowLastColumn="0"/>
            </w:pPr>
            <w:r>
              <w:t>6</w:t>
            </w:r>
            <w:r w:rsidRPr="005D6CE8">
              <w:rPr>
                <w:vertAlign w:val="superscript"/>
              </w:rPr>
              <w:t>α</w:t>
            </w:r>
            <w:r>
              <w:t>. Ο χρήστης πατάει ακύρωση</w:t>
            </w:r>
            <w:r w:rsidRPr="005D6CE8">
              <w:t xml:space="preserve">: </w:t>
            </w:r>
            <w:r>
              <w:t>Το σύστημα επιστρέφει ξανά στη λίστα με τις πληρωμές.</w:t>
            </w:r>
          </w:p>
        </w:tc>
      </w:tr>
    </w:tbl>
    <w:p w:rsidR="00F73E44" w:rsidRDefault="00F73E44" w:rsidP="000F3F39"/>
    <w:p w:rsidR="000F3F39" w:rsidRDefault="000F3F39" w:rsidP="000F3F39">
      <w:r>
        <w:t xml:space="preserve">Από την ανάλυση των απαιτήσεων των χρηστών θα πρέπει να προκύψουν τα σενάρια χρήσης </w:t>
      </w:r>
      <w:r w:rsidRPr="000F3F39">
        <w:t>(</w:t>
      </w:r>
      <w:r>
        <w:rPr>
          <w:lang w:val="en-US"/>
        </w:rPr>
        <w:t>use</w:t>
      </w:r>
      <w:r w:rsidRPr="000F3F39">
        <w:t xml:space="preserve"> </w:t>
      </w:r>
      <w:r>
        <w:rPr>
          <w:lang w:val="en-US"/>
        </w:rPr>
        <w:t>case</w:t>
      </w:r>
      <w:r w:rsidRPr="000F3F39">
        <w:t xml:space="preserve">). </w:t>
      </w:r>
      <w:r>
        <w:t>Εκτός των σενάρια χρήσης θα πρέπει να περιγράφονται οι χρήστες και οι ρόλοι τους.</w:t>
      </w:r>
    </w:p>
    <w:p w:rsidR="000F3F39" w:rsidRDefault="000F3F39" w:rsidP="000F3F39"/>
    <w:p w:rsidR="000F3F39" w:rsidRPr="00330684" w:rsidRDefault="000F3F39" w:rsidP="000F3F39">
      <w:r w:rsidRPr="000F3F39">
        <w:rPr>
          <w:sz w:val="36"/>
          <w:szCs w:val="36"/>
        </w:rPr>
        <w:sym w:font="Wingdings" w:char="F03F"/>
      </w:r>
      <w:r w:rsidR="00330684">
        <w:t>Συνιστάται η χρήση</w:t>
      </w:r>
      <w:r w:rsidR="001E6BA3" w:rsidRPr="00330684">
        <w:t xml:space="preserve"> </w:t>
      </w:r>
      <w:r w:rsidR="001E6BA3">
        <w:rPr>
          <w:lang w:val="en-US"/>
        </w:rPr>
        <w:t>UML</w:t>
      </w:r>
      <w:r w:rsidR="001E6BA3" w:rsidRPr="00330684">
        <w:t xml:space="preserve"> </w:t>
      </w:r>
      <w:r w:rsidR="001E6BA3">
        <w:rPr>
          <w:lang w:val="en-US"/>
        </w:rPr>
        <w:t>use</w:t>
      </w:r>
      <w:r w:rsidR="001E6BA3" w:rsidRPr="00330684">
        <w:t xml:space="preserve"> </w:t>
      </w:r>
      <w:r w:rsidR="001E6BA3">
        <w:rPr>
          <w:lang w:val="en-US"/>
        </w:rPr>
        <w:t>case</w:t>
      </w:r>
      <w:r w:rsidR="001E6BA3" w:rsidRPr="00330684">
        <w:t xml:space="preserve"> </w:t>
      </w:r>
      <w:r w:rsidR="001E6BA3">
        <w:rPr>
          <w:lang w:val="en-US"/>
        </w:rPr>
        <w:t>diagrams</w:t>
      </w:r>
      <w:r w:rsidR="001E6BA3" w:rsidRPr="00330684">
        <w:t xml:space="preserve"> </w:t>
      </w:r>
      <w:r w:rsidR="00330684">
        <w:t xml:space="preserve">για την καλύτερη απεικόνιση των σεναρίων </w:t>
      </w:r>
      <w:r w:rsidRPr="00330684">
        <w:t xml:space="preserve">   </w:t>
      </w:r>
    </w:p>
    <w:p w:rsidR="000F3F39" w:rsidRPr="008277C9" w:rsidRDefault="000F3F39" w:rsidP="000F3F39">
      <w:r w:rsidRPr="008277C9">
        <w:rPr>
          <w:sz w:val="40"/>
          <w:szCs w:val="40"/>
        </w:rPr>
        <w:sym w:font="Wingdings" w:char="F046"/>
      </w:r>
      <w:r>
        <w:t>Το προτεινό</w:t>
      </w:r>
      <w:r w:rsidR="008253F5">
        <w:t>μενο μέγεθος της ενότητα είναι 5</w:t>
      </w:r>
      <w:r>
        <w:t xml:space="preserve"> σελίδες κ</w:t>
      </w:r>
      <w:r w:rsidR="008253F5">
        <w:t>αι δεν πρέπει να ξεπερνάει τις 10</w:t>
      </w:r>
      <w:r>
        <w:t xml:space="preserve"> σελίδες </w:t>
      </w:r>
    </w:p>
    <w:p w:rsidR="000F3F39" w:rsidRPr="000F3F39" w:rsidRDefault="000F3F39" w:rsidP="000F3F39"/>
    <w:p w:rsidR="00A112AA" w:rsidRDefault="00A112AA" w:rsidP="00A112AA">
      <w:pPr>
        <w:pStyle w:val="Heading1"/>
      </w:pPr>
      <w:bookmarkStart w:id="4" w:name="_Toc130365046"/>
      <w:r>
        <w:lastRenderedPageBreak/>
        <w:t>Λειτουργικές Απαιτήσεις</w:t>
      </w:r>
      <w:bookmarkEnd w:id="4"/>
    </w:p>
    <w:p w:rsidR="00330684" w:rsidRDefault="00330684" w:rsidP="00330684">
      <w:r>
        <w:t>Στις λειτουργικές απαιτήσεις θα πρέπει να αναφέρονται η αντιστοίχηση των απαιτήσεων σε λειτουργικές απαιτήσεις για τον χρήστη.</w:t>
      </w:r>
    </w:p>
    <w:p w:rsidR="00330684" w:rsidRPr="00330684" w:rsidRDefault="00330684" w:rsidP="00330684">
      <w:r w:rsidRPr="000F3F39">
        <w:rPr>
          <w:sz w:val="36"/>
          <w:szCs w:val="36"/>
        </w:rPr>
        <w:sym w:font="Wingdings" w:char="F03F"/>
      </w:r>
      <w:r>
        <w:t xml:space="preserve">Προτείνεται η χρήση πίνακα ο οποίος θα αντιστοιχίζει τις λειτουργικές με τις απαιτήσεις χρηστών </w:t>
      </w:r>
      <w:r w:rsidRPr="00330684">
        <w:t xml:space="preserve">   </w:t>
      </w:r>
    </w:p>
    <w:p w:rsidR="00330684" w:rsidRPr="008277C9" w:rsidRDefault="00330684" w:rsidP="00330684">
      <w:r w:rsidRPr="008277C9">
        <w:rPr>
          <w:sz w:val="40"/>
          <w:szCs w:val="40"/>
        </w:rPr>
        <w:sym w:font="Wingdings" w:char="F046"/>
      </w:r>
      <w:r>
        <w:t>Το προτεινό</w:t>
      </w:r>
      <w:r w:rsidR="00202CB4">
        <w:t xml:space="preserve">μενο μέγεθος της ενότητα είναι </w:t>
      </w:r>
      <w:r w:rsidR="008253F5">
        <w:t>5</w:t>
      </w:r>
      <w:r>
        <w:t xml:space="preserve"> σελίδες και δεν πρέπει να ξεπερνάει τις </w:t>
      </w:r>
      <w:r w:rsidR="008253F5">
        <w:t>10</w:t>
      </w:r>
      <w:r>
        <w:t xml:space="preserve"> σελίδες </w:t>
      </w:r>
    </w:p>
    <w:p w:rsidR="00330684" w:rsidRPr="00330684" w:rsidRDefault="00330684" w:rsidP="00330684"/>
    <w:p w:rsidR="00A112AA" w:rsidRDefault="00A112AA" w:rsidP="00A112AA">
      <w:pPr>
        <w:pStyle w:val="Heading1"/>
      </w:pPr>
      <w:bookmarkStart w:id="5" w:name="_Toc130365047"/>
      <w:r>
        <w:lastRenderedPageBreak/>
        <w:t>Προδιαγραφές συστήματος</w:t>
      </w:r>
      <w:bookmarkEnd w:id="5"/>
    </w:p>
    <w:p w:rsidR="00330684" w:rsidRDefault="00330684" w:rsidP="00330684">
      <w:r>
        <w:t>Η συγκεκριμένη ενότητα θα πρέπει να αναλύει τις προδιαγραφές του συστήματος δηλαδή</w:t>
      </w:r>
      <w:r w:rsidR="00202CB4">
        <w:t>:</w:t>
      </w:r>
    </w:p>
    <w:p w:rsidR="00202CB4" w:rsidRDefault="00202CB4" w:rsidP="004B3614">
      <w:pPr>
        <w:numPr>
          <w:ilvl w:val="0"/>
          <w:numId w:val="11"/>
        </w:numPr>
      </w:pPr>
      <w:r>
        <w:t>Αρχιτεκτονική</w:t>
      </w:r>
      <w:r>
        <w:rPr>
          <w:lang w:val="en-US"/>
        </w:rPr>
        <w:t xml:space="preserve"> (Architecture)</w:t>
      </w:r>
    </w:p>
    <w:p w:rsidR="00202CB4" w:rsidRDefault="00202CB4" w:rsidP="004B3614">
      <w:pPr>
        <w:numPr>
          <w:ilvl w:val="0"/>
          <w:numId w:val="11"/>
        </w:numPr>
      </w:pPr>
      <w:r>
        <w:t>Συστατικά (</w:t>
      </w:r>
      <w:r>
        <w:rPr>
          <w:lang w:val="en-US"/>
        </w:rPr>
        <w:t>Components)</w:t>
      </w:r>
    </w:p>
    <w:p w:rsidR="00202CB4" w:rsidRDefault="00202CB4" w:rsidP="004B3614">
      <w:pPr>
        <w:numPr>
          <w:ilvl w:val="0"/>
          <w:numId w:val="11"/>
        </w:numPr>
      </w:pPr>
      <w:r>
        <w:t>Υποσυστήματα</w:t>
      </w:r>
      <w:r>
        <w:rPr>
          <w:lang w:val="en-US"/>
        </w:rPr>
        <w:t xml:space="preserve"> (Sub Systems)</w:t>
      </w:r>
      <w:r>
        <w:t xml:space="preserve"> </w:t>
      </w:r>
    </w:p>
    <w:p w:rsidR="00330684" w:rsidRPr="00330684" w:rsidRDefault="00330684" w:rsidP="00330684">
      <w:r w:rsidRPr="000F3F39">
        <w:rPr>
          <w:sz w:val="36"/>
          <w:szCs w:val="36"/>
        </w:rPr>
        <w:sym w:font="Wingdings" w:char="F03F"/>
      </w:r>
      <w:r>
        <w:t xml:space="preserve">Προτείνεται η χρήση </w:t>
      </w:r>
      <w:r>
        <w:rPr>
          <w:lang w:val="en-US"/>
        </w:rPr>
        <w:t>UML</w:t>
      </w:r>
      <w:r w:rsidRPr="00330684">
        <w:t xml:space="preserve"> </w:t>
      </w:r>
      <w:r>
        <w:t xml:space="preserve">για τα σχήματα </w:t>
      </w:r>
    </w:p>
    <w:p w:rsidR="00330684" w:rsidRPr="008277C9" w:rsidRDefault="00330684" w:rsidP="00330684">
      <w:r w:rsidRPr="008277C9">
        <w:rPr>
          <w:sz w:val="40"/>
          <w:szCs w:val="40"/>
        </w:rPr>
        <w:sym w:font="Wingdings" w:char="F046"/>
      </w:r>
      <w:r>
        <w:t xml:space="preserve">Το προτεινόμενο μέγεθος της ενότητα είναι </w:t>
      </w:r>
      <w:r w:rsidR="008253F5">
        <w:t>4</w:t>
      </w:r>
      <w:r>
        <w:t xml:space="preserve"> σελίδες και δεν πρέπει να ξεπερνάει τις </w:t>
      </w:r>
      <w:r w:rsidR="008253F5">
        <w:t>10</w:t>
      </w:r>
      <w:r>
        <w:t xml:space="preserve"> σελίδες </w:t>
      </w:r>
    </w:p>
    <w:p w:rsidR="00330684" w:rsidRPr="00330684" w:rsidRDefault="00330684" w:rsidP="00330684"/>
    <w:p w:rsidR="00A112AA" w:rsidRDefault="00A112AA" w:rsidP="00D82502">
      <w:pPr>
        <w:pStyle w:val="Heading1"/>
        <w:rPr>
          <w:lang w:val="en-US"/>
        </w:rPr>
      </w:pPr>
      <w:bookmarkStart w:id="6" w:name="_Toc130365048"/>
      <w:r>
        <w:lastRenderedPageBreak/>
        <w:t>Λειτουργική Παρουσίαση συστήματος</w:t>
      </w:r>
      <w:bookmarkEnd w:id="6"/>
      <w:r>
        <w:t xml:space="preserve"> </w:t>
      </w:r>
    </w:p>
    <w:p w:rsidR="000B2EE6" w:rsidRDefault="000B2EE6" w:rsidP="000B2EE6">
      <w:pPr>
        <w:rPr>
          <w:lang w:val="en-US"/>
        </w:rPr>
      </w:pPr>
    </w:p>
    <w:p w:rsidR="000B2EE6" w:rsidRDefault="000B2EE6" w:rsidP="000B2EE6">
      <w:r>
        <w:t>Στην λειτουργική παρουσίαση του συστήματος θα πρέπει να περιγράφονται οι λειτουργίες του συστήματος σε επίπεδο χρήσης.</w:t>
      </w:r>
    </w:p>
    <w:p w:rsidR="000B2EE6" w:rsidRDefault="000B2EE6" w:rsidP="000B2EE6"/>
    <w:p w:rsidR="000B2EE6" w:rsidRPr="00330684" w:rsidRDefault="000B2EE6" w:rsidP="000B2EE6">
      <w:r w:rsidRPr="000F3F39">
        <w:rPr>
          <w:sz w:val="36"/>
          <w:szCs w:val="36"/>
        </w:rPr>
        <w:sym w:font="Wingdings" w:char="F03F"/>
      </w:r>
      <w:r>
        <w:t>Προτείνεται η χρήση οθονών (</w:t>
      </w:r>
      <w:r>
        <w:rPr>
          <w:lang w:val="en-US"/>
        </w:rPr>
        <w:t>screen</w:t>
      </w:r>
      <w:r w:rsidRPr="000B2EE6">
        <w:t xml:space="preserve"> </w:t>
      </w:r>
      <w:r>
        <w:rPr>
          <w:lang w:val="en-US"/>
        </w:rPr>
        <w:t>dumps</w:t>
      </w:r>
      <w:r w:rsidRPr="000B2EE6">
        <w:t xml:space="preserve">) </w:t>
      </w:r>
      <w:r>
        <w:t xml:space="preserve">για την καλύτερη παρουσίαση του συστήματος </w:t>
      </w:r>
    </w:p>
    <w:p w:rsidR="000B2EE6" w:rsidRPr="008277C9" w:rsidRDefault="000B2EE6" w:rsidP="000B2EE6">
      <w:r w:rsidRPr="008277C9">
        <w:rPr>
          <w:sz w:val="40"/>
          <w:szCs w:val="40"/>
        </w:rPr>
        <w:sym w:font="Wingdings" w:char="F046"/>
      </w:r>
      <w:r>
        <w:t>Το προτεινόμενο μέγεθος της ενότητα είναι 10 σελίδες κα</w:t>
      </w:r>
      <w:r w:rsidR="008253F5">
        <w:t>ι δεν πρέπει να ξεπερνάει τις 20</w:t>
      </w:r>
      <w:r>
        <w:t xml:space="preserve"> σελίδες </w:t>
      </w:r>
    </w:p>
    <w:p w:rsidR="000B2EE6" w:rsidRPr="000B2EE6" w:rsidRDefault="000B2EE6" w:rsidP="000B2EE6">
      <w:r>
        <w:t xml:space="preserve"> </w:t>
      </w:r>
    </w:p>
    <w:p w:rsidR="00A112AA" w:rsidRDefault="00A112AA" w:rsidP="00D82502">
      <w:pPr>
        <w:pStyle w:val="Heading1"/>
      </w:pPr>
      <w:bookmarkStart w:id="7" w:name="_Toc130365049"/>
      <w:r>
        <w:lastRenderedPageBreak/>
        <w:t>Τεχνική Παρουσίαση συστήματος</w:t>
      </w:r>
      <w:bookmarkEnd w:id="7"/>
    </w:p>
    <w:p w:rsidR="000B2EE6" w:rsidRDefault="000B2EE6" w:rsidP="000B2EE6"/>
    <w:p w:rsidR="000B2EE6" w:rsidRDefault="000B2EE6" w:rsidP="000B2EE6">
      <w:r>
        <w:t>Στην τεχνική παρουσίαση του συστήματος θα πρέπει να περιγράφονται οι λειτουργίες του συστήματος σε επίπεδο τεχνολογιών και προγραμματιστικού κώδικα.</w:t>
      </w:r>
    </w:p>
    <w:p w:rsidR="000B2EE6" w:rsidRDefault="000B2EE6" w:rsidP="000B2EE6"/>
    <w:p w:rsidR="000B2EE6" w:rsidRPr="00330684" w:rsidRDefault="000B2EE6" w:rsidP="000B2EE6">
      <w:r w:rsidRPr="000F3F39">
        <w:rPr>
          <w:sz w:val="36"/>
          <w:szCs w:val="36"/>
        </w:rPr>
        <w:sym w:font="Wingdings" w:char="F03F"/>
      </w:r>
      <w:r>
        <w:t>Προτείνεται η χρήση οθονών (</w:t>
      </w:r>
      <w:r>
        <w:rPr>
          <w:lang w:val="en-US"/>
        </w:rPr>
        <w:t>screen</w:t>
      </w:r>
      <w:r w:rsidRPr="000B2EE6">
        <w:t xml:space="preserve"> </w:t>
      </w:r>
      <w:r>
        <w:rPr>
          <w:lang w:val="en-US"/>
        </w:rPr>
        <w:t>dumps</w:t>
      </w:r>
      <w:r w:rsidRPr="000B2EE6">
        <w:t xml:space="preserve">) </w:t>
      </w:r>
      <w:r>
        <w:t xml:space="preserve">για την καλύτερη παρουσίαση του συστήματος συσχετιζόμενο με </w:t>
      </w:r>
      <w:r w:rsidRPr="000B2EE6">
        <w:rPr>
          <w:b/>
        </w:rPr>
        <w:t>επιλεγμένες</w:t>
      </w:r>
      <w:r>
        <w:t xml:space="preserve"> λίστες προγραμματιστικού κώδικα. </w:t>
      </w:r>
    </w:p>
    <w:p w:rsidR="000B2EE6" w:rsidRPr="008277C9" w:rsidRDefault="000B2EE6" w:rsidP="000B2EE6">
      <w:r w:rsidRPr="008277C9">
        <w:rPr>
          <w:sz w:val="40"/>
          <w:szCs w:val="40"/>
        </w:rPr>
        <w:sym w:font="Wingdings" w:char="F046"/>
      </w:r>
      <w:r>
        <w:t xml:space="preserve">Το προτεινόμενο μέγεθος της ενότητα είναι 8 σελίδες και δεν πρέπει να ξεπερνάει τις 12 σελίδες </w:t>
      </w:r>
    </w:p>
    <w:p w:rsidR="000B2EE6" w:rsidRPr="000B2EE6" w:rsidRDefault="000B2EE6" w:rsidP="000B2EE6"/>
    <w:p w:rsidR="00180D37" w:rsidRDefault="00A112AA" w:rsidP="000B2EE6">
      <w:pPr>
        <w:pStyle w:val="Heading1"/>
      </w:pPr>
      <w:bookmarkStart w:id="8" w:name="_Toc130365050"/>
      <w:r>
        <w:lastRenderedPageBreak/>
        <w:t>Οδηγίες Εγκατάστασης</w:t>
      </w:r>
      <w:bookmarkEnd w:id="8"/>
    </w:p>
    <w:p w:rsidR="000B2EE6" w:rsidRPr="000B2EE6" w:rsidRDefault="000B2EE6" w:rsidP="000B2EE6">
      <w:r>
        <w:t xml:space="preserve">Θα πρέπει η συγκεκριμένη ενότητα να περιλαμβάνει οδηγίες που αφορούν την εγκατάσταση της εφαρμογής </w:t>
      </w:r>
    </w:p>
    <w:p w:rsidR="00EE6373" w:rsidRDefault="00EE6373" w:rsidP="00A112AA">
      <w:pPr>
        <w:rPr>
          <w:b/>
          <w:bCs/>
          <w:sz w:val="28"/>
        </w:rPr>
      </w:pPr>
    </w:p>
    <w:p w:rsidR="00EE6373" w:rsidRDefault="00EE6373" w:rsidP="00A112AA">
      <w:pPr>
        <w:rPr>
          <w:b/>
          <w:bCs/>
          <w:sz w:val="28"/>
        </w:rPr>
      </w:pPr>
    </w:p>
    <w:p w:rsidR="00EE6373" w:rsidRDefault="00EE6373" w:rsidP="00A112AA">
      <w:pPr>
        <w:rPr>
          <w:b/>
          <w:bCs/>
          <w:sz w:val="28"/>
        </w:rPr>
      </w:pPr>
    </w:p>
    <w:p w:rsidR="00EE6373" w:rsidRDefault="00EE6373" w:rsidP="00A112AA">
      <w:pPr>
        <w:rPr>
          <w:b/>
          <w:bCs/>
          <w:sz w:val="28"/>
        </w:rPr>
      </w:pPr>
    </w:p>
    <w:p w:rsidR="00A112AA" w:rsidRPr="00180D37" w:rsidRDefault="00180D37" w:rsidP="00A112AA">
      <w:pPr>
        <w:rPr>
          <w:b/>
          <w:bCs/>
          <w:sz w:val="28"/>
        </w:rPr>
      </w:pPr>
      <w:r w:rsidRPr="00180D37">
        <w:rPr>
          <w:b/>
          <w:bCs/>
          <w:sz w:val="28"/>
        </w:rPr>
        <w:t xml:space="preserve">Βιβλιογραφία-Αναφορές </w:t>
      </w:r>
    </w:p>
    <w:p w:rsidR="00A112AA" w:rsidRPr="00A112AA" w:rsidRDefault="00A112AA" w:rsidP="00A112AA"/>
    <w:sectPr w:rsidR="00A112AA" w:rsidRPr="00A112AA" w:rsidSect="003E6F7D">
      <w:headerReference w:type="default" r:id="rId11"/>
      <w:footerReference w:type="default" r:id="rId12"/>
      <w:footnotePr>
        <w:numRestart w:val="eachPage"/>
      </w:footnotePr>
      <w:pgSz w:w="11906" w:h="16838" w:code="9"/>
      <w:pgMar w:top="590" w:right="1134" w:bottom="1418" w:left="1134" w:header="567" w:footer="3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85B" w:rsidRDefault="005E485B">
      <w:r>
        <w:separator/>
      </w:r>
    </w:p>
  </w:endnote>
  <w:endnote w:type="continuationSeparator" w:id="0">
    <w:p w:rsidR="005E485B" w:rsidRDefault="005E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5B" w:rsidRDefault="00D60D5B" w:rsidP="00180D37">
    <w:pPr>
      <w:pStyle w:val="Footer"/>
      <w:jc w:val="center"/>
    </w:pPr>
    <w:r w:rsidRPr="00665892">
      <w:t xml:space="preserve">Σελίδα </w:t>
    </w:r>
    <w:r w:rsidRPr="00665892">
      <w:fldChar w:fldCharType="begin"/>
    </w:r>
    <w:r w:rsidRPr="00665892">
      <w:instrText xml:space="preserve"> PAGE </w:instrText>
    </w:r>
    <w:r w:rsidRPr="00665892">
      <w:fldChar w:fldCharType="separate"/>
    </w:r>
    <w:r w:rsidR="00A23842">
      <w:rPr>
        <w:noProof/>
      </w:rPr>
      <w:t>9</w:t>
    </w:r>
    <w:r w:rsidRPr="00665892">
      <w:fldChar w:fldCharType="end"/>
    </w:r>
    <w:r w:rsidRPr="00665892">
      <w:t xml:space="preserve"> από </w:t>
    </w:r>
    <w:r w:rsidRPr="00665892">
      <w:fldChar w:fldCharType="begin"/>
    </w:r>
    <w:r w:rsidRPr="00665892">
      <w:instrText xml:space="preserve"> NUMPAGES </w:instrText>
    </w:r>
    <w:r w:rsidRPr="00665892">
      <w:fldChar w:fldCharType="separate"/>
    </w:r>
    <w:r w:rsidR="00A23842">
      <w:rPr>
        <w:noProof/>
      </w:rPr>
      <w:t>17</w:t>
    </w:r>
    <w:r w:rsidRPr="0066589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85B" w:rsidRDefault="005E485B">
      <w:r>
        <w:separator/>
      </w:r>
    </w:p>
  </w:footnote>
  <w:footnote w:type="continuationSeparator" w:id="0">
    <w:p w:rsidR="005E485B" w:rsidRDefault="005E4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double" w:sz="4" w:space="0" w:color="auto"/>
      </w:tblBorders>
      <w:tblLook w:val="01E0" w:firstRow="1" w:lastRow="1" w:firstColumn="1" w:lastColumn="1" w:noHBand="0" w:noVBand="0"/>
    </w:tblPr>
    <w:tblGrid>
      <w:gridCol w:w="8976"/>
    </w:tblGrid>
    <w:tr w:rsidR="00D60D5B" w:rsidTr="004403FE">
      <w:tc>
        <w:tcPr>
          <w:tcW w:w="8976" w:type="dxa"/>
        </w:tcPr>
        <w:p w:rsidR="00D60D5B" w:rsidRPr="001C368D" w:rsidRDefault="00D60D5B">
          <w:pPr>
            <w:spacing w:before="0" w:after="0" w:line="240" w:lineRule="auto"/>
            <w:jc w:val="center"/>
            <w:rPr>
              <w:b/>
              <w:bCs/>
              <w:sz w:val="24"/>
            </w:rPr>
          </w:pPr>
          <w:r>
            <w:rPr>
              <w:b/>
              <w:bCs/>
              <w:sz w:val="24"/>
            </w:rPr>
            <w:t>Διαχείριση Φυσιοθεραπευτηρίου</w:t>
          </w:r>
        </w:p>
      </w:tc>
    </w:tr>
  </w:tbl>
  <w:p w:rsidR="00D60D5B" w:rsidRDefault="00D60D5B">
    <w:pPr>
      <w:pStyle w:val="Header"/>
      <w:spacing w:before="0" w:after="0"/>
      <w:jc w:val="both"/>
      <w:rPr>
        <w:sz w:val="10"/>
        <w:szCs w:val="1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3BFE"/>
    <w:multiLevelType w:val="hybridMultilevel"/>
    <w:tmpl w:val="5C0A5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84E0C"/>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0774A"/>
    <w:multiLevelType w:val="hybridMultilevel"/>
    <w:tmpl w:val="62640438"/>
    <w:lvl w:ilvl="0" w:tplc="3EF0EEFC">
      <w:start w:val="1"/>
      <w:numFmt w:val="bullet"/>
      <w:pStyle w:val="TableBullet1"/>
      <w:lvlText w:val=""/>
      <w:lvlJc w:val="left"/>
      <w:pPr>
        <w:tabs>
          <w:tab w:val="num" w:pos="454"/>
        </w:tabs>
        <w:ind w:left="454" w:hanging="454"/>
      </w:pPr>
      <w:rPr>
        <w:rFonts w:ascii="Wingdings" w:hAnsi="Wingdings" w:cs="Times New Roman" w:hint="default"/>
        <w:sz w:val="16"/>
      </w:rPr>
    </w:lvl>
    <w:lvl w:ilvl="1" w:tplc="C9A8BF08" w:tentative="1">
      <w:start w:val="1"/>
      <w:numFmt w:val="bullet"/>
      <w:lvlText w:val="o"/>
      <w:lvlJc w:val="left"/>
      <w:pPr>
        <w:tabs>
          <w:tab w:val="num" w:pos="1440"/>
        </w:tabs>
        <w:ind w:left="1440" w:hanging="360"/>
      </w:pPr>
      <w:rPr>
        <w:rFonts w:ascii="Courier New" w:hAnsi="Courier New" w:hint="default"/>
      </w:rPr>
    </w:lvl>
    <w:lvl w:ilvl="2" w:tplc="3C7EFDB0" w:tentative="1">
      <w:start w:val="1"/>
      <w:numFmt w:val="bullet"/>
      <w:lvlText w:val=""/>
      <w:lvlJc w:val="left"/>
      <w:pPr>
        <w:tabs>
          <w:tab w:val="num" w:pos="2160"/>
        </w:tabs>
        <w:ind w:left="2160" w:hanging="360"/>
      </w:pPr>
      <w:rPr>
        <w:rFonts w:ascii="Wingdings" w:hAnsi="Wingdings" w:hint="default"/>
      </w:rPr>
    </w:lvl>
    <w:lvl w:ilvl="3" w:tplc="E0F80AB6" w:tentative="1">
      <w:start w:val="1"/>
      <w:numFmt w:val="bullet"/>
      <w:lvlText w:val=""/>
      <w:lvlJc w:val="left"/>
      <w:pPr>
        <w:tabs>
          <w:tab w:val="num" w:pos="2880"/>
        </w:tabs>
        <w:ind w:left="2880" w:hanging="360"/>
      </w:pPr>
      <w:rPr>
        <w:rFonts w:ascii="Symbol" w:hAnsi="Symbol" w:hint="default"/>
      </w:rPr>
    </w:lvl>
    <w:lvl w:ilvl="4" w:tplc="418849A2" w:tentative="1">
      <w:start w:val="1"/>
      <w:numFmt w:val="bullet"/>
      <w:lvlText w:val="o"/>
      <w:lvlJc w:val="left"/>
      <w:pPr>
        <w:tabs>
          <w:tab w:val="num" w:pos="3600"/>
        </w:tabs>
        <w:ind w:left="3600" w:hanging="360"/>
      </w:pPr>
      <w:rPr>
        <w:rFonts w:ascii="Courier New" w:hAnsi="Courier New" w:hint="default"/>
      </w:rPr>
    </w:lvl>
    <w:lvl w:ilvl="5" w:tplc="5950BC6C" w:tentative="1">
      <w:start w:val="1"/>
      <w:numFmt w:val="bullet"/>
      <w:lvlText w:val=""/>
      <w:lvlJc w:val="left"/>
      <w:pPr>
        <w:tabs>
          <w:tab w:val="num" w:pos="4320"/>
        </w:tabs>
        <w:ind w:left="4320" w:hanging="360"/>
      </w:pPr>
      <w:rPr>
        <w:rFonts w:ascii="Wingdings" w:hAnsi="Wingdings" w:hint="default"/>
      </w:rPr>
    </w:lvl>
    <w:lvl w:ilvl="6" w:tplc="2CAAD494" w:tentative="1">
      <w:start w:val="1"/>
      <w:numFmt w:val="bullet"/>
      <w:lvlText w:val=""/>
      <w:lvlJc w:val="left"/>
      <w:pPr>
        <w:tabs>
          <w:tab w:val="num" w:pos="5040"/>
        </w:tabs>
        <w:ind w:left="5040" w:hanging="360"/>
      </w:pPr>
      <w:rPr>
        <w:rFonts w:ascii="Symbol" w:hAnsi="Symbol" w:hint="default"/>
      </w:rPr>
    </w:lvl>
    <w:lvl w:ilvl="7" w:tplc="BEEAB7E6" w:tentative="1">
      <w:start w:val="1"/>
      <w:numFmt w:val="bullet"/>
      <w:lvlText w:val="o"/>
      <w:lvlJc w:val="left"/>
      <w:pPr>
        <w:tabs>
          <w:tab w:val="num" w:pos="5760"/>
        </w:tabs>
        <w:ind w:left="5760" w:hanging="360"/>
      </w:pPr>
      <w:rPr>
        <w:rFonts w:ascii="Courier New" w:hAnsi="Courier New" w:hint="default"/>
      </w:rPr>
    </w:lvl>
    <w:lvl w:ilvl="8" w:tplc="6F4ADAF8" w:tentative="1">
      <w:start w:val="1"/>
      <w:numFmt w:val="bullet"/>
      <w:lvlText w:val=""/>
      <w:lvlJc w:val="left"/>
      <w:pPr>
        <w:tabs>
          <w:tab w:val="num" w:pos="6480"/>
        </w:tabs>
        <w:ind w:left="6480" w:hanging="360"/>
      </w:pPr>
      <w:rPr>
        <w:rFonts w:ascii="Wingdings" w:hAnsi="Wingdings" w:hint="default"/>
      </w:rPr>
    </w:lvl>
  </w:abstractNum>
  <w:abstractNum w:abstractNumId="3">
    <w:nsid w:val="17112857"/>
    <w:multiLevelType w:val="hybridMultilevel"/>
    <w:tmpl w:val="A18E6EF2"/>
    <w:lvl w:ilvl="0" w:tplc="199E2A92">
      <w:start w:val="1"/>
      <w:numFmt w:val="bullet"/>
      <w:pStyle w:val="ListofBullet2"/>
      <w:lvlText w:val="-"/>
      <w:lvlJc w:val="left"/>
      <w:pPr>
        <w:tabs>
          <w:tab w:val="num" w:pos="964"/>
        </w:tabs>
        <w:ind w:left="964" w:hanging="510"/>
      </w:pPr>
      <w:rPr>
        <w:rFonts w:ascii="Times New Roman" w:eastAsia="Times New Roman" w:hAnsi="Times New Roman" w:cs="Times New Roman" w:hint="default"/>
      </w:rPr>
    </w:lvl>
    <w:lvl w:ilvl="1" w:tplc="7F7E7232" w:tentative="1">
      <w:start w:val="1"/>
      <w:numFmt w:val="bullet"/>
      <w:lvlText w:val="o"/>
      <w:lvlJc w:val="left"/>
      <w:pPr>
        <w:tabs>
          <w:tab w:val="num" w:pos="1440"/>
        </w:tabs>
        <w:ind w:left="1440" w:hanging="360"/>
      </w:pPr>
      <w:rPr>
        <w:rFonts w:ascii="Courier New" w:hAnsi="Courier New" w:hint="default"/>
      </w:rPr>
    </w:lvl>
    <w:lvl w:ilvl="2" w:tplc="415A83A2" w:tentative="1">
      <w:start w:val="1"/>
      <w:numFmt w:val="bullet"/>
      <w:lvlText w:val=""/>
      <w:lvlJc w:val="left"/>
      <w:pPr>
        <w:tabs>
          <w:tab w:val="num" w:pos="2160"/>
        </w:tabs>
        <w:ind w:left="2160" w:hanging="360"/>
      </w:pPr>
      <w:rPr>
        <w:rFonts w:ascii="Wingdings" w:hAnsi="Wingdings" w:hint="default"/>
      </w:rPr>
    </w:lvl>
    <w:lvl w:ilvl="3" w:tplc="4DA05FD0" w:tentative="1">
      <w:start w:val="1"/>
      <w:numFmt w:val="bullet"/>
      <w:lvlText w:val=""/>
      <w:lvlJc w:val="left"/>
      <w:pPr>
        <w:tabs>
          <w:tab w:val="num" w:pos="2880"/>
        </w:tabs>
        <w:ind w:left="2880" w:hanging="360"/>
      </w:pPr>
      <w:rPr>
        <w:rFonts w:ascii="Symbol" w:hAnsi="Symbol" w:hint="default"/>
      </w:rPr>
    </w:lvl>
    <w:lvl w:ilvl="4" w:tplc="11BC9E54" w:tentative="1">
      <w:start w:val="1"/>
      <w:numFmt w:val="bullet"/>
      <w:lvlText w:val="o"/>
      <w:lvlJc w:val="left"/>
      <w:pPr>
        <w:tabs>
          <w:tab w:val="num" w:pos="3600"/>
        </w:tabs>
        <w:ind w:left="3600" w:hanging="360"/>
      </w:pPr>
      <w:rPr>
        <w:rFonts w:ascii="Courier New" w:hAnsi="Courier New" w:hint="default"/>
      </w:rPr>
    </w:lvl>
    <w:lvl w:ilvl="5" w:tplc="9346625E" w:tentative="1">
      <w:start w:val="1"/>
      <w:numFmt w:val="bullet"/>
      <w:lvlText w:val=""/>
      <w:lvlJc w:val="left"/>
      <w:pPr>
        <w:tabs>
          <w:tab w:val="num" w:pos="4320"/>
        </w:tabs>
        <w:ind w:left="4320" w:hanging="360"/>
      </w:pPr>
      <w:rPr>
        <w:rFonts w:ascii="Wingdings" w:hAnsi="Wingdings" w:hint="default"/>
      </w:rPr>
    </w:lvl>
    <w:lvl w:ilvl="6" w:tplc="31A4E488" w:tentative="1">
      <w:start w:val="1"/>
      <w:numFmt w:val="bullet"/>
      <w:lvlText w:val=""/>
      <w:lvlJc w:val="left"/>
      <w:pPr>
        <w:tabs>
          <w:tab w:val="num" w:pos="5040"/>
        </w:tabs>
        <w:ind w:left="5040" w:hanging="360"/>
      </w:pPr>
      <w:rPr>
        <w:rFonts w:ascii="Symbol" w:hAnsi="Symbol" w:hint="default"/>
      </w:rPr>
    </w:lvl>
    <w:lvl w:ilvl="7" w:tplc="F244BD34" w:tentative="1">
      <w:start w:val="1"/>
      <w:numFmt w:val="bullet"/>
      <w:lvlText w:val="o"/>
      <w:lvlJc w:val="left"/>
      <w:pPr>
        <w:tabs>
          <w:tab w:val="num" w:pos="5760"/>
        </w:tabs>
        <w:ind w:left="5760" w:hanging="360"/>
      </w:pPr>
      <w:rPr>
        <w:rFonts w:ascii="Courier New" w:hAnsi="Courier New" w:hint="default"/>
      </w:rPr>
    </w:lvl>
    <w:lvl w:ilvl="8" w:tplc="F546399A" w:tentative="1">
      <w:start w:val="1"/>
      <w:numFmt w:val="bullet"/>
      <w:lvlText w:val=""/>
      <w:lvlJc w:val="left"/>
      <w:pPr>
        <w:tabs>
          <w:tab w:val="num" w:pos="6480"/>
        </w:tabs>
        <w:ind w:left="6480" w:hanging="360"/>
      </w:pPr>
      <w:rPr>
        <w:rFonts w:ascii="Wingdings" w:hAnsi="Wingdings" w:hint="default"/>
      </w:rPr>
    </w:lvl>
  </w:abstractNum>
  <w:abstractNum w:abstractNumId="4">
    <w:nsid w:val="1F651D1F"/>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B4DB8"/>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01C9F"/>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F4599"/>
    <w:multiLevelType w:val="hybridMultilevel"/>
    <w:tmpl w:val="98F20F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74647"/>
    <w:multiLevelType w:val="hybridMultilevel"/>
    <w:tmpl w:val="C8FA978A"/>
    <w:lvl w:ilvl="0" w:tplc="DDB63368">
      <w:start w:val="1"/>
      <w:numFmt w:val="bullet"/>
      <w:pStyle w:val="bullet1"/>
      <w:lvlText w:val="-"/>
      <w:lvlJc w:val="left"/>
      <w:pPr>
        <w:tabs>
          <w:tab w:val="num" w:pos="927"/>
        </w:tabs>
        <w:ind w:left="850" w:hanging="283"/>
      </w:pPr>
      <w:rPr>
        <w:rFonts w:hAnsi="Arial" w:hint="default"/>
        <w:color w:val="333399"/>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nsid w:val="438F0D41"/>
    <w:multiLevelType w:val="hybridMultilevel"/>
    <w:tmpl w:val="51AA63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65047B"/>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A92D46"/>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5D7DB1"/>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0A3D78"/>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4025C4"/>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A53B56"/>
    <w:multiLevelType w:val="hybridMultilevel"/>
    <w:tmpl w:val="0C045576"/>
    <w:lvl w:ilvl="0" w:tplc="83D27032">
      <w:start w:val="1"/>
      <w:numFmt w:val="bullet"/>
      <w:pStyle w:val="ListofBullet1"/>
      <w:lvlText w:val=""/>
      <w:lvlJc w:val="left"/>
      <w:pPr>
        <w:tabs>
          <w:tab w:val="num" w:pos="454"/>
        </w:tabs>
        <w:ind w:left="454" w:hanging="454"/>
      </w:pPr>
      <w:rPr>
        <w:rFonts w:ascii="Wingdings" w:hAnsi="Wingdings" w:cs="Times New Roman" w:hint="default"/>
        <w:sz w:val="16"/>
      </w:rPr>
    </w:lvl>
    <w:lvl w:ilvl="1" w:tplc="B5AC0E62" w:tentative="1">
      <w:start w:val="1"/>
      <w:numFmt w:val="bullet"/>
      <w:lvlText w:val="o"/>
      <w:lvlJc w:val="left"/>
      <w:pPr>
        <w:tabs>
          <w:tab w:val="num" w:pos="1440"/>
        </w:tabs>
        <w:ind w:left="1440" w:hanging="360"/>
      </w:pPr>
      <w:rPr>
        <w:rFonts w:ascii="Courier New" w:hAnsi="Courier New" w:hint="default"/>
      </w:rPr>
    </w:lvl>
    <w:lvl w:ilvl="2" w:tplc="25D47948" w:tentative="1">
      <w:start w:val="1"/>
      <w:numFmt w:val="bullet"/>
      <w:lvlText w:val=""/>
      <w:lvlJc w:val="left"/>
      <w:pPr>
        <w:tabs>
          <w:tab w:val="num" w:pos="2160"/>
        </w:tabs>
        <w:ind w:left="2160" w:hanging="360"/>
      </w:pPr>
      <w:rPr>
        <w:rFonts w:ascii="Wingdings" w:hAnsi="Wingdings" w:hint="default"/>
      </w:rPr>
    </w:lvl>
    <w:lvl w:ilvl="3" w:tplc="4B8EFF60" w:tentative="1">
      <w:start w:val="1"/>
      <w:numFmt w:val="bullet"/>
      <w:lvlText w:val=""/>
      <w:lvlJc w:val="left"/>
      <w:pPr>
        <w:tabs>
          <w:tab w:val="num" w:pos="2880"/>
        </w:tabs>
        <w:ind w:left="2880" w:hanging="360"/>
      </w:pPr>
      <w:rPr>
        <w:rFonts w:ascii="Symbol" w:hAnsi="Symbol" w:hint="default"/>
      </w:rPr>
    </w:lvl>
    <w:lvl w:ilvl="4" w:tplc="CD38867A" w:tentative="1">
      <w:start w:val="1"/>
      <w:numFmt w:val="bullet"/>
      <w:lvlText w:val="o"/>
      <w:lvlJc w:val="left"/>
      <w:pPr>
        <w:tabs>
          <w:tab w:val="num" w:pos="3600"/>
        </w:tabs>
        <w:ind w:left="3600" w:hanging="360"/>
      </w:pPr>
      <w:rPr>
        <w:rFonts w:ascii="Courier New" w:hAnsi="Courier New" w:hint="default"/>
      </w:rPr>
    </w:lvl>
    <w:lvl w:ilvl="5" w:tplc="7318B9B8" w:tentative="1">
      <w:start w:val="1"/>
      <w:numFmt w:val="bullet"/>
      <w:lvlText w:val=""/>
      <w:lvlJc w:val="left"/>
      <w:pPr>
        <w:tabs>
          <w:tab w:val="num" w:pos="4320"/>
        </w:tabs>
        <w:ind w:left="4320" w:hanging="360"/>
      </w:pPr>
      <w:rPr>
        <w:rFonts w:ascii="Wingdings" w:hAnsi="Wingdings" w:hint="default"/>
      </w:rPr>
    </w:lvl>
    <w:lvl w:ilvl="6" w:tplc="508A1EEA" w:tentative="1">
      <w:start w:val="1"/>
      <w:numFmt w:val="bullet"/>
      <w:lvlText w:val=""/>
      <w:lvlJc w:val="left"/>
      <w:pPr>
        <w:tabs>
          <w:tab w:val="num" w:pos="5040"/>
        </w:tabs>
        <w:ind w:left="5040" w:hanging="360"/>
      </w:pPr>
      <w:rPr>
        <w:rFonts w:ascii="Symbol" w:hAnsi="Symbol" w:hint="default"/>
      </w:rPr>
    </w:lvl>
    <w:lvl w:ilvl="7" w:tplc="6AE2C50E" w:tentative="1">
      <w:start w:val="1"/>
      <w:numFmt w:val="bullet"/>
      <w:lvlText w:val="o"/>
      <w:lvlJc w:val="left"/>
      <w:pPr>
        <w:tabs>
          <w:tab w:val="num" w:pos="5760"/>
        </w:tabs>
        <w:ind w:left="5760" w:hanging="360"/>
      </w:pPr>
      <w:rPr>
        <w:rFonts w:ascii="Courier New" w:hAnsi="Courier New" w:hint="default"/>
      </w:rPr>
    </w:lvl>
    <w:lvl w:ilvl="8" w:tplc="3F3A1198" w:tentative="1">
      <w:start w:val="1"/>
      <w:numFmt w:val="bullet"/>
      <w:lvlText w:val=""/>
      <w:lvlJc w:val="left"/>
      <w:pPr>
        <w:tabs>
          <w:tab w:val="num" w:pos="6480"/>
        </w:tabs>
        <w:ind w:left="6480" w:hanging="360"/>
      </w:pPr>
      <w:rPr>
        <w:rFonts w:ascii="Wingdings" w:hAnsi="Wingdings" w:hint="default"/>
      </w:rPr>
    </w:lvl>
  </w:abstractNum>
  <w:abstractNum w:abstractNumId="16">
    <w:nsid w:val="594A38B7"/>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572467"/>
    <w:multiLevelType w:val="multilevel"/>
    <w:tmpl w:val="11C878FA"/>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decimal"/>
      <w:lvlText w:val=".%6.%7"/>
      <w:lvlJc w:val="left"/>
      <w:pPr>
        <w:tabs>
          <w:tab w:val="num" w:pos="0"/>
        </w:tabs>
        <w:ind w:left="0" w:firstLine="0"/>
      </w:pPr>
      <w:rPr>
        <w:rFonts w:hint="default"/>
      </w:rPr>
    </w:lvl>
    <w:lvl w:ilvl="7">
      <w:start w:val="1"/>
      <w:numFmt w:val="decimal"/>
      <w:lvlText w:val=".%6.%7.%8"/>
      <w:lvlJc w:val="left"/>
      <w:pPr>
        <w:tabs>
          <w:tab w:val="num" w:pos="0"/>
        </w:tabs>
        <w:ind w:left="0" w:firstLine="0"/>
      </w:pPr>
      <w:rPr>
        <w:rFonts w:hint="default"/>
      </w:rPr>
    </w:lvl>
    <w:lvl w:ilvl="8">
      <w:start w:val="1"/>
      <w:numFmt w:val="decimal"/>
      <w:lvlText w:val=".%6.%7.%8.%9"/>
      <w:lvlJc w:val="left"/>
      <w:pPr>
        <w:tabs>
          <w:tab w:val="num" w:pos="0"/>
        </w:tabs>
        <w:ind w:left="0" w:firstLine="0"/>
      </w:pPr>
      <w:rPr>
        <w:rFonts w:hint="default"/>
      </w:rPr>
    </w:lvl>
  </w:abstractNum>
  <w:abstractNum w:abstractNumId="18">
    <w:nsid w:val="620A526B"/>
    <w:multiLevelType w:val="multilevel"/>
    <w:tmpl w:val="9E06FD56"/>
    <w:lvl w:ilvl="0">
      <w:start w:val="1"/>
      <w:numFmt w:val="decimal"/>
      <w:pStyle w:val="Sxima"/>
      <w:lvlText w:val="Σχήμα %1."/>
      <w:lvlJc w:val="left"/>
      <w:pPr>
        <w:tabs>
          <w:tab w:val="num" w:pos="3371"/>
        </w:tabs>
        <w:ind w:left="2291" w:hanging="360"/>
      </w:pPr>
      <w:rPr>
        <w:rFonts w:ascii="Tahoma" w:hAnsi="Tahoma" w:hint="default"/>
        <w:caps/>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672C56F5"/>
    <w:multiLevelType w:val="hybridMultilevel"/>
    <w:tmpl w:val="66B2262C"/>
    <w:lvl w:ilvl="0" w:tplc="F2A8CD96">
      <w:start w:val="1"/>
      <w:numFmt w:val="bullet"/>
      <w:pStyle w:val="TableBullet2"/>
      <w:lvlText w:val="-"/>
      <w:lvlJc w:val="left"/>
      <w:pPr>
        <w:tabs>
          <w:tab w:val="num" w:pos="964"/>
        </w:tabs>
        <w:ind w:left="964" w:hanging="510"/>
      </w:pPr>
      <w:rPr>
        <w:rFonts w:ascii="Times New Roman" w:eastAsia="Times New Roman" w:hAnsi="Times New Roman" w:cs="Times New Roman" w:hint="default"/>
      </w:rPr>
    </w:lvl>
    <w:lvl w:ilvl="1" w:tplc="7F58D55A" w:tentative="1">
      <w:start w:val="1"/>
      <w:numFmt w:val="bullet"/>
      <w:lvlText w:val="o"/>
      <w:lvlJc w:val="left"/>
      <w:pPr>
        <w:tabs>
          <w:tab w:val="num" w:pos="1440"/>
        </w:tabs>
        <w:ind w:left="1440" w:hanging="360"/>
      </w:pPr>
      <w:rPr>
        <w:rFonts w:ascii="Courier New" w:hAnsi="Courier New" w:hint="default"/>
      </w:rPr>
    </w:lvl>
    <w:lvl w:ilvl="2" w:tplc="7D1064EC" w:tentative="1">
      <w:start w:val="1"/>
      <w:numFmt w:val="bullet"/>
      <w:lvlText w:val=""/>
      <w:lvlJc w:val="left"/>
      <w:pPr>
        <w:tabs>
          <w:tab w:val="num" w:pos="2160"/>
        </w:tabs>
        <w:ind w:left="2160" w:hanging="360"/>
      </w:pPr>
      <w:rPr>
        <w:rFonts w:ascii="Wingdings" w:hAnsi="Wingdings" w:hint="default"/>
      </w:rPr>
    </w:lvl>
    <w:lvl w:ilvl="3" w:tplc="3F76DBEE" w:tentative="1">
      <w:start w:val="1"/>
      <w:numFmt w:val="bullet"/>
      <w:lvlText w:val=""/>
      <w:lvlJc w:val="left"/>
      <w:pPr>
        <w:tabs>
          <w:tab w:val="num" w:pos="2880"/>
        </w:tabs>
        <w:ind w:left="2880" w:hanging="360"/>
      </w:pPr>
      <w:rPr>
        <w:rFonts w:ascii="Symbol" w:hAnsi="Symbol" w:hint="default"/>
      </w:rPr>
    </w:lvl>
    <w:lvl w:ilvl="4" w:tplc="B4A0F55A" w:tentative="1">
      <w:start w:val="1"/>
      <w:numFmt w:val="bullet"/>
      <w:lvlText w:val="o"/>
      <w:lvlJc w:val="left"/>
      <w:pPr>
        <w:tabs>
          <w:tab w:val="num" w:pos="3600"/>
        </w:tabs>
        <w:ind w:left="3600" w:hanging="360"/>
      </w:pPr>
      <w:rPr>
        <w:rFonts w:ascii="Courier New" w:hAnsi="Courier New" w:hint="default"/>
      </w:rPr>
    </w:lvl>
    <w:lvl w:ilvl="5" w:tplc="43FEC734" w:tentative="1">
      <w:start w:val="1"/>
      <w:numFmt w:val="bullet"/>
      <w:lvlText w:val=""/>
      <w:lvlJc w:val="left"/>
      <w:pPr>
        <w:tabs>
          <w:tab w:val="num" w:pos="4320"/>
        </w:tabs>
        <w:ind w:left="4320" w:hanging="360"/>
      </w:pPr>
      <w:rPr>
        <w:rFonts w:ascii="Wingdings" w:hAnsi="Wingdings" w:hint="default"/>
      </w:rPr>
    </w:lvl>
    <w:lvl w:ilvl="6" w:tplc="B3A8A7A6" w:tentative="1">
      <w:start w:val="1"/>
      <w:numFmt w:val="bullet"/>
      <w:lvlText w:val=""/>
      <w:lvlJc w:val="left"/>
      <w:pPr>
        <w:tabs>
          <w:tab w:val="num" w:pos="5040"/>
        </w:tabs>
        <w:ind w:left="5040" w:hanging="360"/>
      </w:pPr>
      <w:rPr>
        <w:rFonts w:ascii="Symbol" w:hAnsi="Symbol" w:hint="default"/>
      </w:rPr>
    </w:lvl>
    <w:lvl w:ilvl="7" w:tplc="177E9490" w:tentative="1">
      <w:start w:val="1"/>
      <w:numFmt w:val="bullet"/>
      <w:lvlText w:val="o"/>
      <w:lvlJc w:val="left"/>
      <w:pPr>
        <w:tabs>
          <w:tab w:val="num" w:pos="5760"/>
        </w:tabs>
        <w:ind w:left="5760" w:hanging="360"/>
      </w:pPr>
      <w:rPr>
        <w:rFonts w:ascii="Courier New" w:hAnsi="Courier New" w:hint="default"/>
      </w:rPr>
    </w:lvl>
    <w:lvl w:ilvl="8" w:tplc="DA2C6CC6" w:tentative="1">
      <w:start w:val="1"/>
      <w:numFmt w:val="bullet"/>
      <w:lvlText w:val=""/>
      <w:lvlJc w:val="left"/>
      <w:pPr>
        <w:tabs>
          <w:tab w:val="num" w:pos="6480"/>
        </w:tabs>
        <w:ind w:left="6480" w:hanging="360"/>
      </w:pPr>
      <w:rPr>
        <w:rFonts w:ascii="Wingdings" w:hAnsi="Wingdings" w:hint="default"/>
      </w:rPr>
    </w:lvl>
  </w:abstractNum>
  <w:abstractNum w:abstractNumId="20">
    <w:nsid w:val="67CE2A39"/>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22799C"/>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AF30F8"/>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CF6F17"/>
    <w:multiLevelType w:val="hybridMultilevel"/>
    <w:tmpl w:val="3EA0F3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CA05F7"/>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E73084"/>
    <w:multiLevelType w:val="multilevel"/>
    <w:tmpl w:val="204EDB36"/>
    <w:lvl w:ilvl="0">
      <w:start w:val="1"/>
      <w:numFmt w:val="decimal"/>
      <w:pStyle w:val="Caption"/>
      <w:lvlText w:val="Σχήμα %1."/>
      <w:lvlJc w:val="left"/>
      <w:pPr>
        <w:tabs>
          <w:tab w:val="num" w:pos="9030"/>
        </w:tabs>
        <w:ind w:left="7230" w:firstLine="0"/>
      </w:pPr>
      <w:rPr>
        <w:rFonts w:hint="default"/>
      </w:rPr>
    </w:lvl>
    <w:lvl w:ilvl="1">
      <w:start w:val="1"/>
      <w:numFmt w:val="decimal"/>
      <w:lvlText w:val="%1.%2"/>
      <w:lvlJc w:val="left"/>
      <w:pPr>
        <w:tabs>
          <w:tab w:val="num" w:pos="8724"/>
        </w:tabs>
        <w:ind w:left="8364" w:firstLine="0"/>
      </w:pPr>
      <w:rPr>
        <w:rFonts w:hint="default"/>
      </w:rPr>
    </w:lvl>
    <w:lvl w:ilvl="2">
      <w:start w:val="1"/>
      <w:numFmt w:val="decimal"/>
      <w:lvlText w:val="%3."/>
      <w:lvlJc w:val="left"/>
      <w:pPr>
        <w:tabs>
          <w:tab w:val="num" w:pos="8724"/>
        </w:tabs>
        <w:ind w:left="8364" w:firstLine="0"/>
      </w:pPr>
      <w:rPr>
        <w:rFonts w:hint="default"/>
      </w:rPr>
    </w:lvl>
    <w:lvl w:ilvl="3">
      <w:start w:val="1"/>
      <w:numFmt w:val="none"/>
      <w:suff w:val="nothing"/>
      <w:lvlText w:val=""/>
      <w:lvlJc w:val="left"/>
      <w:pPr>
        <w:ind w:left="8364" w:firstLine="0"/>
      </w:pPr>
      <w:rPr>
        <w:rFonts w:hint="default"/>
      </w:rPr>
    </w:lvl>
    <w:lvl w:ilvl="4">
      <w:start w:val="1"/>
      <w:numFmt w:val="none"/>
      <w:suff w:val="nothing"/>
      <w:lvlText w:val=""/>
      <w:lvlJc w:val="left"/>
      <w:pPr>
        <w:ind w:left="8364" w:firstLine="0"/>
      </w:pPr>
      <w:rPr>
        <w:rFonts w:hint="default"/>
      </w:rPr>
    </w:lvl>
    <w:lvl w:ilvl="5">
      <w:start w:val="1"/>
      <w:numFmt w:val="decimal"/>
      <w:lvlText w:val=".%6"/>
      <w:lvlJc w:val="left"/>
      <w:pPr>
        <w:tabs>
          <w:tab w:val="num" w:pos="8724"/>
        </w:tabs>
        <w:ind w:left="8364" w:firstLine="0"/>
      </w:pPr>
      <w:rPr>
        <w:rFonts w:hint="default"/>
      </w:rPr>
    </w:lvl>
    <w:lvl w:ilvl="6">
      <w:start w:val="1"/>
      <w:numFmt w:val="decimal"/>
      <w:lvlText w:val=".%6.%7"/>
      <w:lvlJc w:val="left"/>
      <w:pPr>
        <w:tabs>
          <w:tab w:val="num" w:pos="8364"/>
        </w:tabs>
        <w:ind w:left="8364" w:firstLine="0"/>
      </w:pPr>
      <w:rPr>
        <w:rFonts w:hint="default"/>
      </w:rPr>
    </w:lvl>
    <w:lvl w:ilvl="7">
      <w:start w:val="1"/>
      <w:numFmt w:val="decimal"/>
      <w:lvlText w:val=".%6.%7.%8"/>
      <w:lvlJc w:val="left"/>
      <w:pPr>
        <w:tabs>
          <w:tab w:val="num" w:pos="8364"/>
        </w:tabs>
        <w:ind w:left="8364" w:firstLine="0"/>
      </w:pPr>
      <w:rPr>
        <w:rFonts w:hint="default"/>
      </w:rPr>
    </w:lvl>
    <w:lvl w:ilvl="8">
      <w:start w:val="1"/>
      <w:numFmt w:val="decimal"/>
      <w:lvlText w:val=".%6.%7.%8.%9"/>
      <w:lvlJc w:val="left"/>
      <w:pPr>
        <w:tabs>
          <w:tab w:val="num" w:pos="9084"/>
        </w:tabs>
        <w:ind w:left="8364" w:firstLine="0"/>
      </w:pPr>
      <w:rPr>
        <w:rFonts w:hint="default"/>
      </w:rPr>
    </w:lvl>
  </w:abstractNum>
  <w:abstractNum w:abstractNumId="26">
    <w:nsid w:val="7D6D0B4E"/>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19"/>
  </w:num>
  <w:num w:numId="5">
    <w:abstractNumId w:val="25"/>
  </w:num>
  <w:num w:numId="6">
    <w:abstractNumId w:val="17"/>
  </w:num>
  <w:num w:numId="7">
    <w:abstractNumId w:val="18"/>
  </w:num>
  <w:num w:numId="8">
    <w:abstractNumId w:val="8"/>
  </w:num>
  <w:num w:numId="9">
    <w:abstractNumId w:val="23"/>
  </w:num>
  <w:num w:numId="10">
    <w:abstractNumId w:val="9"/>
  </w:num>
  <w:num w:numId="11">
    <w:abstractNumId w:val="7"/>
  </w:num>
  <w:num w:numId="12">
    <w:abstractNumId w:val="0"/>
  </w:num>
  <w:num w:numId="13">
    <w:abstractNumId w:val="24"/>
  </w:num>
  <w:num w:numId="14">
    <w:abstractNumId w:val="22"/>
  </w:num>
  <w:num w:numId="15">
    <w:abstractNumId w:val="13"/>
  </w:num>
  <w:num w:numId="16">
    <w:abstractNumId w:val="4"/>
  </w:num>
  <w:num w:numId="17">
    <w:abstractNumId w:val="11"/>
  </w:num>
  <w:num w:numId="18">
    <w:abstractNumId w:val="16"/>
  </w:num>
  <w:num w:numId="19">
    <w:abstractNumId w:val="1"/>
  </w:num>
  <w:num w:numId="20">
    <w:abstractNumId w:val="12"/>
  </w:num>
  <w:num w:numId="21">
    <w:abstractNumId w:val="21"/>
  </w:num>
  <w:num w:numId="22">
    <w:abstractNumId w:val="10"/>
  </w:num>
  <w:num w:numId="23">
    <w:abstractNumId w:val="5"/>
  </w:num>
  <w:num w:numId="24">
    <w:abstractNumId w:val="6"/>
  </w:num>
  <w:num w:numId="25">
    <w:abstractNumId w:val="14"/>
  </w:num>
  <w:num w:numId="26">
    <w:abstractNumId w:val="20"/>
  </w:num>
  <w:num w:numId="27">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C21757"/>
    <w:rsid w:val="00000CB2"/>
    <w:rsid w:val="00011CEE"/>
    <w:rsid w:val="000153A3"/>
    <w:rsid w:val="000214A3"/>
    <w:rsid w:val="0002470A"/>
    <w:rsid w:val="00026F90"/>
    <w:rsid w:val="00034F52"/>
    <w:rsid w:val="00061E9C"/>
    <w:rsid w:val="000925FF"/>
    <w:rsid w:val="00093F85"/>
    <w:rsid w:val="000B2212"/>
    <w:rsid w:val="000B2EE6"/>
    <w:rsid w:val="000C461C"/>
    <w:rsid w:val="000C5D30"/>
    <w:rsid w:val="000D4696"/>
    <w:rsid w:val="000D5E5F"/>
    <w:rsid w:val="000E0334"/>
    <w:rsid w:val="000F3F39"/>
    <w:rsid w:val="00107E97"/>
    <w:rsid w:val="001321D6"/>
    <w:rsid w:val="001433DD"/>
    <w:rsid w:val="00164611"/>
    <w:rsid w:val="0017246E"/>
    <w:rsid w:val="00180D37"/>
    <w:rsid w:val="00181ED6"/>
    <w:rsid w:val="00193835"/>
    <w:rsid w:val="00194513"/>
    <w:rsid w:val="0019504A"/>
    <w:rsid w:val="001C368D"/>
    <w:rsid w:val="001E6BA3"/>
    <w:rsid w:val="00202CB4"/>
    <w:rsid w:val="00226942"/>
    <w:rsid w:val="0023000E"/>
    <w:rsid w:val="00256671"/>
    <w:rsid w:val="00257BA5"/>
    <w:rsid w:val="00272B25"/>
    <w:rsid w:val="00275163"/>
    <w:rsid w:val="00284065"/>
    <w:rsid w:val="002B180E"/>
    <w:rsid w:val="002C2EBA"/>
    <w:rsid w:val="002F2966"/>
    <w:rsid w:val="002F55CF"/>
    <w:rsid w:val="00307D2B"/>
    <w:rsid w:val="00311397"/>
    <w:rsid w:val="003263D4"/>
    <w:rsid w:val="00330684"/>
    <w:rsid w:val="00355B6D"/>
    <w:rsid w:val="003674EA"/>
    <w:rsid w:val="0037288A"/>
    <w:rsid w:val="003762BC"/>
    <w:rsid w:val="003766F9"/>
    <w:rsid w:val="003917B7"/>
    <w:rsid w:val="003949CB"/>
    <w:rsid w:val="003C6D36"/>
    <w:rsid w:val="003C79D7"/>
    <w:rsid w:val="003E42F6"/>
    <w:rsid w:val="003E6133"/>
    <w:rsid w:val="003E6F7D"/>
    <w:rsid w:val="004403FE"/>
    <w:rsid w:val="004855AA"/>
    <w:rsid w:val="004B2C21"/>
    <w:rsid w:val="004B3614"/>
    <w:rsid w:val="004B7565"/>
    <w:rsid w:val="004F6212"/>
    <w:rsid w:val="005072FB"/>
    <w:rsid w:val="00512040"/>
    <w:rsid w:val="00530D08"/>
    <w:rsid w:val="00560677"/>
    <w:rsid w:val="00590014"/>
    <w:rsid w:val="00597222"/>
    <w:rsid w:val="005A665C"/>
    <w:rsid w:val="005C2492"/>
    <w:rsid w:val="005C6FBA"/>
    <w:rsid w:val="005D6CE8"/>
    <w:rsid w:val="005E485B"/>
    <w:rsid w:val="005E697B"/>
    <w:rsid w:val="00605B22"/>
    <w:rsid w:val="00610CD0"/>
    <w:rsid w:val="006146EB"/>
    <w:rsid w:val="00615C1A"/>
    <w:rsid w:val="00620D13"/>
    <w:rsid w:val="00641C53"/>
    <w:rsid w:val="00644434"/>
    <w:rsid w:val="00645F1E"/>
    <w:rsid w:val="00694BFF"/>
    <w:rsid w:val="006A7135"/>
    <w:rsid w:val="006A769E"/>
    <w:rsid w:val="006C0A59"/>
    <w:rsid w:val="006C7497"/>
    <w:rsid w:val="007031ED"/>
    <w:rsid w:val="0070568A"/>
    <w:rsid w:val="00714AAE"/>
    <w:rsid w:val="007359A3"/>
    <w:rsid w:val="00742DB6"/>
    <w:rsid w:val="0075516E"/>
    <w:rsid w:val="0077732E"/>
    <w:rsid w:val="00786495"/>
    <w:rsid w:val="007D23A4"/>
    <w:rsid w:val="00803B42"/>
    <w:rsid w:val="00813583"/>
    <w:rsid w:val="008253F5"/>
    <w:rsid w:val="008277C9"/>
    <w:rsid w:val="00835ACE"/>
    <w:rsid w:val="00850689"/>
    <w:rsid w:val="008602AE"/>
    <w:rsid w:val="00866817"/>
    <w:rsid w:val="00874C7F"/>
    <w:rsid w:val="008934CB"/>
    <w:rsid w:val="008A079A"/>
    <w:rsid w:val="008E4128"/>
    <w:rsid w:val="008E6F91"/>
    <w:rsid w:val="008F28E6"/>
    <w:rsid w:val="009503AF"/>
    <w:rsid w:val="00974AA6"/>
    <w:rsid w:val="009B44D5"/>
    <w:rsid w:val="009B7BE2"/>
    <w:rsid w:val="009D47FA"/>
    <w:rsid w:val="009E1193"/>
    <w:rsid w:val="009F4F9E"/>
    <w:rsid w:val="009F6922"/>
    <w:rsid w:val="00A0308F"/>
    <w:rsid w:val="00A112AA"/>
    <w:rsid w:val="00A23842"/>
    <w:rsid w:val="00A37DC9"/>
    <w:rsid w:val="00A5264A"/>
    <w:rsid w:val="00A716A5"/>
    <w:rsid w:val="00A76F95"/>
    <w:rsid w:val="00A82D9A"/>
    <w:rsid w:val="00A87ED1"/>
    <w:rsid w:val="00A91C26"/>
    <w:rsid w:val="00A9366A"/>
    <w:rsid w:val="00AA18D2"/>
    <w:rsid w:val="00AA261D"/>
    <w:rsid w:val="00AB11CB"/>
    <w:rsid w:val="00AC08E0"/>
    <w:rsid w:val="00AD401D"/>
    <w:rsid w:val="00AF2054"/>
    <w:rsid w:val="00AF4E2F"/>
    <w:rsid w:val="00AF7B3E"/>
    <w:rsid w:val="00B004AF"/>
    <w:rsid w:val="00B018BA"/>
    <w:rsid w:val="00B16534"/>
    <w:rsid w:val="00B37B59"/>
    <w:rsid w:val="00B47D10"/>
    <w:rsid w:val="00B50697"/>
    <w:rsid w:val="00B54299"/>
    <w:rsid w:val="00B64C71"/>
    <w:rsid w:val="00B84DFB"/>
    <w:rsid w:val="00BB7369"/>
    <w:rsid w:val="00BC1025"/>
    <w:rsid w:val="00BC72DF"/>
    <w:rsid w:val="00C06AF0"/>
    <w:rsid w:val="00C115DE"/>
    <w:rsid w:val="00C21757"/>
    <w:rsid w:val="00C2598A"/>
    <w:rsid w:val="00C32E55"/>
    <w:rsid w:val="00C40458"/>
    <w:rsid w:val="00C43BCB"/>
    <w:rsid w:val="00C45A5D"/>
    <w:rsid w:val="00D067D9"/>
    <w:rsid w:val="00D2453A"/>
    <w:rsid w:val="00D245CF"/>
    <w:rsid w:val="00D25CC5"/>
    <w:rsid w:val="00D31773"/>
    <w:rsid w:val="00D34F53"/>
    <w:rsid w:val="00D353BB"/>
    <w:rsid w:val="00D51A5E"/>
    <w:rsid w:val="00D55574"/>
    <w:rsid w:val="00D60D5B"/>
    <w:rsid w:val="00D64530"/>
    <w:rsid w:val="00D70ED8"/>
    <w:rsid w:val="00D82502"/>
    <w:rsid w:val="00DE7B11"/>
    <w:rsid w:val="00E22B98"/>
    <w:rsid w:val="00E270F8"/>
    <w:rsid w:val="00E4592B"/>
    <w:rsid w:val="00E46423"/>
    <w:rsid w:val="00E555C4"/>
    <w:rsid w:val="00E55AC4"/>
    <w:rsid w:val="00E621C9"/>
    <w:rsid w:val="00E668D1"/>
    <w:rsid w:val="00E845D0"/>
    <w:rsid w:val="00E96A5D"/>
    <w:rsid w:val="00EC299C"/>
    <w:rsid w:val="00ED67FC"/>
    <w:rsid w:val="00EE6373"/>
    <w:rsid w:val="00F2458B"/>
    <w:rsid w:val="00F30726"/>
    <w:rsid w:val="00F45941"/>
    <w:rsid w:val="00F70973"/>
    <w:rsid w:val="00F73E44"/>
    <w:rsid w:val="00F84F9A"/>
    <w:rsid w:val="00F9296B"/>
    <w:rsid w:val="00F92C16"/>
    <w:rsid w:val="00FA743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35A30D-D8F6-4EA1-B781-166CD089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F91"/>
    <w:pPr>
      <w:spacing w:before="120" w:after="60" w:line="288" w:lineRule="auto"/>
      <w:jc w:val="both"/>
    </w:pPr>
    <w:rPr>
      <w:rFonts w:ascii="Tahoma" w:hAnsi="Tahoma"/>
      <w:sz w:val="22"/>
      <w:szCs w:val="24"/>
      <w:lang w:val="el-GR"/>
    </w:rPr>
  </w:style>
  <w:style w:type="paragraph" w:styleId="Heading1">
    <w:name w:val="heading 1"/>
    <w:basedOn w:val="Normal"/>
    <w:next w:val="Normal"/>
    <w:qFormat/>
    <w:rsid w:val="008934CB"/>
    <w:pPr>
      <w:keepNext/>
      <w:keepLines/>
      <w:pageBreakBefore/>
      <w:numPr>
        <w:numId w:val="6"/>
      </w:numPr>
      <w:spacing w:line="360" w:lineRule="auto"/>
      <w:outlineLvl w:val="0"/>
    </w:pPr>
    <w:rPr>
      <w:rFonts w:cs="Arial"/>
      <w:b/>
      <w:bCs/>
      <w:color w:val="3F448B"/>
      <w:kern w:val="32"/>
      <w:sz w:val="32"/>
      <w:szCs w:val="32"/>
    </w:rPr>
  </w:style>
  <w:style w:type="paragraph" w:styleId="Heading2">
    <w:name w:val="heading 2"/>
    <w:basedOn w:val="Normal"/>
    <w:next w:val="Normal"/>
    <w:qFormat/>
    <w:rsid w:val="008934CB"/>
    <w:pPr>
      <w:keepNext/>
      <w:keepLines/>
      <w:numPr>
        <w:ilvl w:val="1"/>
        <w:numId w:val="6"/>
      </w:numPr>
      <w:spacing w:after="120"/>
      <w:outlineLvl w:val="1"/>
    </w:pPr>
    <w:rPr>
      <w:rFonts w:cs="Arial"/>
      <w:b/>
      <w:bCs/>
      <w:iCs/>
      <w:color w:val="808080"/>
      <w:sz w:val="24"/>
      <w:szCs w:val="28"/>
    </w:rPr>
  </w:style>
  <w:style w:type="paragraph" w:styleId="Heading3">
    <w:name w:val="heading 3"/>
    <w:basedOn w:val="Normal"/>
    <w:next w:val="Normal"/>
    <w:qFormat/>
    <w:rsid w:val="008934CB"/>
    <w:pPr>
      <w:keepNext/>
      <w:keepLines/>
      <w:numPr>
        <w:ilvl w:val="2"/>
        <w:numId w:val="6"/>
      </w:numPr>
      <w:outlineLvl w:val="2"/>
    </w:pPr>
    <w:rPr>
      <w:rFonts w:cs="Arial"/>
      <w:b/>
      <w:bCs/>
      <w:color w:val="999999"/>
      <w:szCs w:val="26"/>
    </w:rPr>
  </w:style>
  <w:style w:type="paragraph" w:styleId="Heading4">
    <w:name w:val="heading 4"/>
    <w:basedOn w:val="Normal"/>
    <w:next w:val="Normal"/>
    <w:qFormat/>
    <w:rsid w:val="008934CB"/>
    <w:pPr>
      <w:keepNext/>
      <w:keepLines/>
      <w:outlineLvl w:val="3"/>
    </w:pPr>
    <w:rPr>
      <w:b/>
      <w:bCs/>
      <w:i/>
      <w:szCs w:val="28"/>
    </w:rPr>
  </w:style>
  <w:style w:type="paragraph" w:styleId="Heading5">
    <w:name w:val="heading 5"/>
    <w:basedOn w:val="Normal"/>
    <w:next w:val="Normal"/>
    <w:qFormat/>
    <w:rsid w:val="008934CB"/>
    <w:pPr>
      <w:keepNext/>
      <w:keepLines/>
      <w:outlineLvl w:val="4"/>
    </w:pPr>
    <w:rPr>
      <w:szCs w:val="20"/>
      <w:u w:val="single"/>
    </w:rPr>
  </w:style>
  <w:style w:type="paragraph" w:styleId="Heading6">
    <w:name w:val="heading 6"/>
    <w:basedOn w:val="Normal"/>
    <w:next w:val="Normal"/>
    <w:qFormat/>
    <w:rsid w:val="008934CB"/>
    <w:pPr>
      <w:keepNext/>
      <w:jc w:val="center"/>
      <w:outlineLvl w:val="5"/>
    </w:pPr>
    <w:rPr>
      <w:b/>
      <w:snapToGrid w:val="0"/>
      <w:color w:val="000000"/>
      <w:sz w:val="18"/>
      <w:lang w:eastAsia="el-GR"/>
    </w:rPr>
  </w:style>
  <w:style w:type="paragraph" w:styleId="Heading7">
    <w:name w:val="heading 7"/>
    <w:basedOn w:val="Normal"/>
    <w:next w:val="Normal"/>
    <w:qFormat/>
    <w:rsid w:val="008934CB"/>
    <w:pPr>
      <w:keepNext/>
      <w:spacing w:before="0" w:after="0" w:line="240" w:lineRule="auto"/>
      <w:jc w:val="center"/>
      <w:outlineLvl w:val="6"/>
    </w:pPr>
    <w:rPr>
      <w:rFonts w:ascii="Arial" w:hAnsi="Arial"/>
      <w:b/>
      <w:sz w:val="24"/>
    </w:rPr>
  </w:style>
  <w:style w:type="paragraph" w:styleId="Heading8">
    <w:name w:val="heading 8"/>
    <w:basedOn w:val="Normal"/>
    <w:next w:val="Normal"/>
    <w:qFormat/>
    <w:rsid w:val="008934CB"/>
    <w:pPr>
      <w:keepNext/>
      <w:spacing w:before="80"/>
      <w:jc w:val="center"/>
      <w:outlineLvl w:val="7"/>
    </w:pPr>
    <w:rPr>
      <w:rFonts w:ascii="Times New Roman" w:hAnsi="Times New Roman"/>
      <w:b/>
      <w:bCs/>
      <w:sz w:val="18"/>
      <w:szCs w:val="18"/>
      <w:lang w:val="en-US"/>
    </w:rPr>
  </w:style>
  <w:style w:type="paragraph" w:styleId="Heading9">
    <w:name w:val="heading 9"/>
    <w:basedOn w:val="Normal"/>
    <w:next w:val="Normal"/>
    <w:qFormat/>
    <w:rsid w:val="008934CB"/>
    <w:p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4CB"/>
    <w:pPr>
      <w:spacing w:line="240" w:lineRule="auto"/>
      <w:jc w:val="center"/>
    </w:pPr>
    <w:rPr>
      <w:b/>
    </w:rPr>
  </w:style>
  <w:style w:type="paragraph" w:customStyle="1" w:styleId="ListofBullet1">
    <w:name w:val="List of Bullet 1"/>
    <w:basedOn w:val="Normal"/>
    <w:rsid w:val="008934CB"/>
    <w:pPr>
      <w:numPr>
        <w:numId w:val="2"/>
      </w:numPr>
    </w:pPr>
  </w:style>
  <w:style w:type="paragraph" w:customStyle="1" w:styleId="ListofBullet2">
    <w:name w:val="List of Bullet 2"/>
    <w:basedOn w:val="ListofBullet1"/>
    <w:rsid w:val="008934CB"/>
    <w:pPr>
      <w:numPr>
        <w:numId w:val="1"/>
      </w:numPr>
    </w:pPr>
  </w:style>
  <w:style w:type="paragraph" w:customStyle="1" w:styleId="TableHeading1">
    <w:name w:val="Table Heading 1"/>
    <w:basedOn w:val="TableNormal1"/>
    <w:rsid w:val="008934CB"/>
    <w:pPr>
      <w:jc w:val="center"/>
    </w:pPr>
    <w:rPr>
      <w:b/>
      <w:sz w:val="22"/>
    </w:rPr>
  </w:style>
  <w:style w:type="paragraph" w:customStyle="1" w:styleId="TableNormal1">
    <w:name w:val="Table Normal1"/>
    <w:basedOn w:val="Normal"/>
    <w:rsid w:val="008934CB"/>
    <w:pPr>
      <w:spacing w:before="40" w:after="40" w:line="240" w:lineRule="auto"/>
      <w:jc w:val="left"/>
    </w:pPr>
    <w:rPr>
      <w:sz w:val="20"/>
    </w:rPr>
  </w:style>
  <w:style w:type="paragraph" w:customStyle="1" w:styleId="TableHeading2">
    <w:name w:val="Table Heading 2"/>
    <w:basedOn w:val="TableNormal1"/>
    <w:rsid w:val="008934CB"/>
    <w:rPr>
      <w:b/>
    </w:rPr>
  </w:style>
  <w:style w:type="paragraph" w:customStyle="1" w:styleId="Title3">
    <w:name w:val="Title 3"/>
    <w:basedOn w:val="Normal"/>
    <w:rsid w:val="008934CB"/>
    <w:pPr>
      <w:keepNext/>
      <w:pageBreakBefore/>
      <w:spacing w:after="240"/>
    </w:pPr>
    <w:rPr>
      <w:b/>
      <w:bCs/>
    </w:rPr>
  </w:style>
  <w:style w:type="paragraph" w:customStyle="1" w:styleId="HeaderSub">
    <w:name w:val="Header Sub"/>
    <w:basedOn w:val="Header"/>
    <w:rsid w:val="008934CB"/>
    <w:rPr>
      <w:b w:val="0"/>
      <w:sz w:val="20"/>
    </w:rPr>
  </w:style>
  <w:style w:type="paragraph" w:styleId="TOC2">
    <w:name w:val="toc 2"/>
    <w:basedOn w:val="Normal"/>
    <w:next w:val="Normal"/>
    <w:autoRedefine/>
    <w:semiHidden/>
    <w:rsid w:val="008934CB"/>
    <w:pPr>
      <w:spacing w:line="240" w:lineRule="auto"/>
    </w:pPr>
  </w:style>
  <w:style w:type="paragraph" w:customStyle="1" w:styleId="Title1">
    <w:name w:val="Title 1"/>
    <w:basedOn w:val="Normal"/>
    <w:rsid w:val="008934CB"/>
    <w:pPr>
      <w:pageBreakBefore/>
      <w:pBdr>
        <w:top w:val="single" w:sz="4" w:space="1" w:color="auto"/>
        <w:left w:val="single" w:sz="4" w:space="4" w:color="auto"/>
        <w:bottom w:val="single" w:sz="4" w:space="1" w:color="auto"/>
        <w:right w:val="single" w:sz="4" w:space="4" w:color="auto"/>
      </w:pBdr>
      <w:shd w:val="clear" w:color="auto" w:fill="E0E0E0"/>
      <w:spacing w:line="240" w:lineRule="auto"/>
      <w:jc w:val="center"/>
    </w:pPr>
    <w:rPr>
      <w:b/>
      <w:color w:val="3F448B"/>
      <w:sz w:val="32"/>
    </w:rPr>
  </w:style>
  <w:style w:type="paragraph" w:customStyle="1" w:styleId="Title2">
    <w:name w:val="Title 2"/>
    <w:basedOn w:val="Title1"/>
    <w:rsid w:val="008934CB"/>
    <w:pPr>
      <w:pageBreakBefore w:val="0"/>
    </w:pPr>
    <w:rPr>
      <w:sz w:val="28"/>
    </w:rPr>
  </w:style>
  <w:style w:type="paragraph" w:styleId="DocumentMap">
    <w:name w:val="Document Map"/>
    <w:basedOn w:val="Normal"/>
    <w:semiHidden/>
    <w:rsid w:val="008934CB"/>
    <w:pPr>
      <w:shd w:val="clear" w:color="auto" w:fill="000080"/>
    </w:pPr>
    <w:rPr>
      <w:rFonts w:cs="Tahoma"/>
    </w:rPr>
  </w:style>
  <w:style w:type="paragraph" w:styleId="Footer">
    <w:name w:val="footer"/>
    <w:basedOn w:val="Normal"/>
    <w:rsid w:val="008934CB"/>
    <w:rPr>
      <w:sz w:val="18"/>
    </w:rPr>
  </w:style>
  <w:style w:type="paragraph" w:customStyle="1" w:styleId="Figure">
    <w:name w:val="Figure"/>
    <w:basedOn w:val="Normal"/>
    <w:next w:val="Caption"/>
    <w:rsid w:val="008934CB"/>
    <w:pPr>
      <w:pBdr>
        <w:top w:val="double" w:sz="4" w:space="1" w:color="auto"/>
        <w:left w:val="double" w:sz="4" w:space="4" w:color="auto"/>
        <w:bottom w:val="double" w:sz="4" w:space="1" w:color="auto"/>
        <w:right w:val="double" w:sz="4" w:space="4" w:color="auto"/>
      </w:pBdr>
      <w:spacing w:before="240" w:after="120"/>
      <w:jc w:val="center"/>
    </w:pPr>
  </w:style>
  <w:style w:type="paragraph" w:styleId="Caption">
    <w:name w:val="caption"/>
    <w:basedOn w:val="Normal"/>
    <w:next w:val="Normal"/>
    <w:qFormat/>
    <w:rsid w:val="008934CB"/>
    <w:pPr>
      <w:numPr>
        <w:numId w:val="5"/>
      </w:numPr>
      <w:spacing w:before="0" w:after="240" w:line="240" w:lineRule="auto"/>
      <w:ind w:right="1134"/>
      <w:jc w:val="center"/>
    </w:pPr>
    <w:rPr>
      <w:rFonts w:ascii="Times New Roman" w:hAnsi="Times New Roman"/>
      <w:bCs/>
      <w:i/>
      <w:sz w:val="20"/>
      <w:szCs w:val="20"/>
      <w:lang w:val="en-GB"/>
    </w:rPr>
  </w:style>
  <w:style w:type="paragraph" w:customStyle="1" w:styleId="TableBullet1">
    <w:name w:val="Table Bullet 1"/>
    <w:basedOn w:val="TableNormal1"/>
    <w:rsid w:val="008934CB"/>
    <w:pPr>
      <w:numPr>
        <w:numId w:val="3"/>
      </w:numPr>
    </w:pPr>
  </w:style>
  <w:style w:type="paragraph" w:customStyle="1" w:styleId="TableBullet2">
    <w:name w:val="Table Bullet 2"/>
    <w:basedOn w:val="TableNormal1"/>
    <w:rsid w:val="008934CB"/>
    <w:pPr>
      <w:numPr>
        <w:numId w:val="4"/>
      </w:numPr>
    </w:pPr>
  </w:style>
  <w:style w:type="paragraph" w:styleId="TOC1">
    <w:name w:val="toc 1"/>
    <w:basedOn w:val="Normal"/>
    <w:next w:val="Normal"/>
    <w:autoRedefine/>
    <w:semiHidden/>
    <w:rsid w:val="008934CB"/>
    <w:pPr>
      <w:spacing w:line="240" w:lineRule="auto"/>
    </w:pPr>
    <w:rPr>
      <w:b/>
    </w:rPr>
  </w:style>
  <w:style w:type="paragraph" w:styleId="TOC3">
    <w:name w:val="toc 3"/>
    <w:basedOn w:val="Normal"/>
    <w:next w:val="Normal"/>
    <w:autoRedefine/>
    <w:semiHidden/>
    <w:rsid w:val="008934CB"/>
    <w:pPr>
      <w:tabs>
        <w:tab w:val="left" w:pos="720"/>
        <w:tab w:val="right" w:leader="dot" w:pos="9344"/>
      </w:tabs>
      <w:spacing w:line="240" w:lineRule="auto"/>
    </w:pPr>
  </w:style>
  <w:style w:type="character" w:styleId="Hyperlink">
    <w:name w:val="Hyperlink"/>
    <w:rsid w:val="008934CB"/>
    <w:rPr>
      <w:color w:val="0000FF"/>
      <w:u w:val="single"/>
    </w:rPr>
  </w:style>
  <w:style w:type="paragraph" w:styleId="FootnoteText">
    <w:name w:val="footnote text"/>
    <w:basedOn w:val="Normal"/>
    <w:semiHidden/>
    <w:rsid w:val="008934CB"/>
    <w:rPr>
      <w:sz w:val="20"/>
      <w:szCs w:val="20"/>
    </w:rPr>
  </w:style>
  <w:style w:type="character" w:styleId="FootnoteReference">
    <w:name w:val="footnote reference"/>
    <w:semiHidden/>
    <w:rsid w:val="008934CB"/>
    <w:rPr>
      <w:vertAlign w:val="superscript"/>
    </w:rPr>
  </w:style>
  <w:style w:type="paragraph" w:styleId="BodyText2">
    <w:name w:val="Body Text 2"/>
    <w:basedOn w:val="Normal"/>
    <w:rsid w:val="008934CB"/>
    <w:pPr>
      <w:spacing w:before="0" w:after="0" w:line="240" w:lineRule="auto"/>
      <w:jc w:val="center"/>
    </w:pPr>
    <w:rPr>
      <w:b/>
      <w:snapToGrid w:val="0"/>
      <w:color w:val="000000"/>
      <w:lang w:eastAsia="el-GR"/>
    </w:rPr>
  </w:style>
  <w:style w:type="paragraph" w:customStyle="1" w:styleId="bullet1">
    <w:name w:val="bullet1"/>
    <w:basedOn w:val="Normal"/>
    <w:rsid w:val="008934CB"/>
    <w:pPr>
      <w:numPr>
        <w:numId w:val="8"/>
      </w:numPr>
      <w:spacing w:before="0" w:after="0" w:line="300" w:lineRule="auto"/>
    </w:pPr>
    <w:rPr>
      <w:rFonts w:ascii="Times New Roman" w:hAnsi="Times New Roman"/>
      <w:sz w:val="25"/>
    </w:rPr>
  </w:style>
  <w:style w:type="paragraph" w:styleId="BodyText">
    <w:name w:val="Body Text"/>
    <w:basedOn w:val="Normal"/>
    <w:rsid w:val="008934CB"/>
    <w:pPr>
      <w:spacing w:before="0" w:after="0" w:line="240" w:lineRule="auto"/>
      <w:jc w:val="center"/>
    </w:pPr>
    <w:rPr>
      <w:rFonts w:ascii="Arial Narrow" w:hAnsi="Arial Narrow"/>
      <w:sz w:val="20"/>
    </w:rPr>
  </w:style>
  <w:style w:type="paragraph" w:styleId="BodyText3">
    <w:name w:val="Body Text 3"/>
    <w:basedOn w:val="Normal"/>
    <w:rsid w:val="008934CB"/>
    <w:pPr>
      <w:spacing w:before="0" w:after="0" w:line="240" w:lineRule="auto"/>
      <w:jc w:val="center"/>
    </w:pPr>
    <w:rPr>
      <w:sz w:val="18"/>
    </w:rPr>
  </w:style>
  <w:style w:type="paragraph" w:customStyle="1" w:styleId="Sxima">
    <w:name w:val="Sxima"/>
    <w:basedOn w:val="Normal"/>
    <w:rsid w:val="008934CB"/>
    <w:pPr>
      <w:numPr>
        <w:numId w:val="7"/>
      </w:numPr>
      <w:tabs>
        <w:tab w:val="clear" w:pos="3371"/>
      </w:tabs>
      <w:spacing w:before="0" w:after="0" w:line="300" w:lineRule="auto"/>
      <w:ind w:left="0" w:firstLine="0"/>
      <w:jc w:val="center"/>
    </w:pPr>
    <w:rPr>
      <w:b/>
    </w:rPr>
  </w:style>
  <w:style w:type="character" w:styleId="PageNumber">
    <w:name w:val="page number"/>
    <w:basedOn w:val="DefaultParagraphFont"/>
    <w:rsid w:val="008934CB"/>
  </w:style>
  <w:style w:type="paragraph" w:styleId="TOC4">
    <w:name w:val="toc 4"/>
    <w:basedOn w:val="Normal"/>
    <w:next w:val="Normal"/>
    <w:autoRedefine/>
    <w:semiHidden/>
    <w:rsid w:val="008934CB"/>
    <w:pPr>
      <w:ind w:left="660"/>
    </w:pPr>
  </w:style>
  <w:style w:type="paragraph" w:styleId="TOC5">
    <w:name w:val="toc 5"/>
    <w:basedOn w:val="Normal"/>
    <w:next w:val="Normal"/>
    <w:autoRedefine/>
    <w:semiHidden/>
    <w:rsid w:val="008934CB"/>
    <w:pPr>
      <w:ind w:left="880"/>
    </w:pPr>
  </w:style>
  <w:style w:type="paragraph" w:styleId="TOC6">
    <w:name w:val="toc 6"/>
    <w:basedOn w:val="Normal"/>
    <w:next w:val="Normal"/>
    <w:autoRedefine/>
    <w:semiHidden/>
    <w:rsid w:val="008934CB"/>
    <w:pPr>
      <w:ind w:left="1100"/>
    </w:pPr>
  </w:style>
  <w:style w:type="paragraph" w:styleId="TOC7">
    <w:name w:val="toc 7"/>
    <w:basedOn w:val="Normal"/>
    <w:next w:val="Normal"/>
    <w:autoRedefine/>
    <w:semiHidden/>
    <w:rsid w:val="008934CB"/>
    <w:pPr>
      <w:ind w:left="1320"/>
    </w:pPr>
  </w:style>
  <w:style w:type="paragraph" w:styleId="TOC8">
    <w:name w:val="toc 8"/>
    <w:basedOn w:val="Normal"/>
    <w:next w:val="Normal"/>
    <w:autoRedefine/>
    <w:semiHidden/>
    <w:rsid w:val="008934CB"/>
    <w:pPr>
      <w:ind w:left="1540"/>
    </w:pPr>
  </w:style>
  <w:style w:type="paragraph" w:styleId="TOC9">
    <w:name w:val="toc 9"/>
    <w:basedOn w:val="Normal"/>
    <w:next w:val="Normal"/>
    <w:autoRedefine/>
    <w:semiHidden/>
    <w:rsid w:val="008934CB"/>
    <w:pPr>
      <w:ind w:left="1760"/>
    </w:pPr>
  </w:style>
  <w:style w:type="paragraph" w:styleId="BodyTextIndent">
    <w:name w:val="Body Text Indent"/>
    <w:basedOn w:val="Normal"/>
    <w:rsid w:val="008934CB"/>
    <w:pPr>
      <w:spacing w:before="0" w:after="120" w:line="240" w:lineRule="auto"/>
      <w:ind w:left="283"/>
    </w:pPr>
    <w:rPr>
      <w:rFonts w:ascii="Times New Roman" w:hAnsi="Times New Roman"/>
      <w:szCs w:val="20"/>
      <w:lang w:val="en-GB" w:eastAsia="en-GB"/>
    </w:rPr>
  </w:style>
  <w:style w:type="table" w:styleId="TableGrid">
    <w:name w:val="Table Grid"/>
    <w:basedOn w:val="TableNormal"/>
    <w:rsid w:val="006146EB"/>
    <w:pPr>
      <w:spacing w:before="120" w:after="6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97222"/>
    <w:pPr>
      <w:spacing w:before="0" w:after="0" w:line="240" w:lineRule="auto"/>
    </w:pPr>
    <w:rPr>
      <w:rFonts w:cs="Tahoma"/>
      <w:sz w:val="16"/>
      <w:szCs w:val="16"/>
    </w:rPr>
  </w:style>
  <w:style w:type="character" w:customStyle="1" w:styleId="BalloonTextChar">
    <w:name w:val="Balloon Text Char"/>
    <w:basedOn w:val="DefaultParagraphFont"/>
    <w:link w:val="BalloonText"/>
    <w:rsid w:val="00597222"/>
    <w:rPr>
      <w:rFonts w:ascii="Tahoma" w:hAnsi="Tahoma" w:cs="Tahoma"/>
      <w:sz w:val="16"/>
      <w:szCs w:val="16"/>
      <w:lang w:val="el-GR"/>
    </w:rPr>
  </w:style>
  <w:style w:type="table" w:styleId="PlainTable3">
    <w:name w:val="Plain Table 3"/>
    <w:basedOn w:val="TableNormal"/>
    <w:uiPriority w:val="43"/>
    <w:rsid w:val="00AF4E2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503A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9503A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E27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7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nna_paradi@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pangkratis@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t\Desktop\Template%20for%20Lab%20Projec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for Lab Projects.dot</Template>
  <TotalTime>256</TotalTime>
  <Pages>1</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Template for Ecommerce Projects</vt:lpstr>
    </vt:vector>
  </TitlesOfParts>
  <Company>TEI Thessaloniki</Company>
  <LinksUpToDate>false</LinksUpToDate>
  <CharactersWithSpaces>14870</CharactersWithSpaces>
  <SharedDoc>false</SharedDoc>
  <HLinks>
    <vt:vector size="48" baseType="variant">
      <vt:variant>
        <vt:i4>1507383</vt:i4>
      </vt:variant>
      <vt:variant>
        <vt:i4>47</vt:i4>
      </vt:variant>
      <vt:variant>
        <vt:i4>0</vt:i4>
      </vt:variant>
      <vt:variant>
        <vt:i4>5</vt:i4>
      </vt:variant>
      <vt:variant>
        <vt:lpwstr/>
      </vt:variant>
      <vt:variant>
        <vt:lpwstr>_Toc130365050</vt:lpwstr>
      </vt:variant>
      <vt:variant>
        <vt:i4>1441847</vt:i4>
      </vt:variant>
      <vt:variant>
        <vt:i4>41</vt:i4>
      </vt:variant>
      <vt:variant>
        <vt:i4>0</vt:i4>
      </vt:variant>
      <vt:variant>
        <vt:i4>5</vt:i4>
      </vt:variant>
      <vt:variant>
        <vt:lpwstr/>
      </vt:variant>
      <vt:variant>
        <vt:lpwstr>_Toc130365049</vt:lpwstr>
      </vt:variant>
      <vt:variant>
        <vt:i4>1441847</vt:i4>
      </vt:variant>
      <vt:variant>
        <vt:i4>35</vt:i4>
      </vt:variant>
      <vt:variant>
        <vt:i4>0</vt:i4>
      </vt:variant>
      <vt:variant>
        <vt:i4>5</vt:i4>
      </vt:variant>
      <vt:variant>
        <vt:lpwstr/>
      </vt:variant>
      <vt:variant>
        <vt:lpwstr>_Toc130365048</vt:lpwstr>
      </vt:variant>
      <vt:variant>
        <vt:i4>1441847</vt:i4>
      </vt:variant>
      <vt:variant>
        <vt:i4>29</vt:i4>
      </vt:variant>
      <vt:variant>
        <vt:i4>0</vt:i4>
      </vt:variant>
      <vt:variant>
        <vt:i4>5</vt:i4>
      </vt:variant>
      <vt:variant>
        <vt:lpwstr/>
      </vt:variant>
      <vt:variant>
        <vt:lpwstr>_Toc130365047</vt:lpwstr>
      </vt:variant>
      <vt:variant>
        <vt:i4>1441847</vt:i4>
      </vt:variant>
      <vt:variant>
        <vt:i4>23</vt:i4>
      </vt:variant>
      <vt:variant>
        <vt:i4>0</vt:i4>
      </vt:variant>
      <vt:variant>
        <vt:i4>5</vt:i4>
      </vt:variant>
      <vt:variant>
        <vt:lpwstr/>
      </vt:variant>
      <vt:variant>
        <vt:lpwstr>_Toc130365046</vt:lpwstr>
      </vt:variant>
      <vt:variant>
        <vt:i4>1441847</vt:i4>
      </vt:variant>
      <vt:variant>
        <vt:i4>17</vt:i4>
      </vt:variant>
      <vt:variant>
        <vt:i4>0</vt:i4>
      </vt:variant>
      <vt:variant>
        <vt:i4>5</vt:i4>
      </vt:variant>
      <vt:variant>
        <vt:lpwstr/>
      </vt:variant>
      <vt:variant>
        <vt:lpwstr>_Toc130365045</vt:lpwstr>
      </vt:variant>
      <vt:variant>
        <vt:i4>1441847</vt:i4>
      </vt:variant>
      <vt:variant>
        <vt:i4>11</vt:i4>
      </vt:variant>
      <vt:variant>
        <vt:i4>0</vt:i4>
      </vt:variant>
      <vt:variant>
        <vt:i4>5</vt:i4>
      </vt:variant>
      <vt:variant>
        <vt:lpwstr/>
      </vt:variant>
      <vt:variant>
        <vt:lpwstr>_Toc130365044</vt:lpwstr>
      </vt:variant>
      <vt:variant>
        <vt:i4>1441847</vt:i4>
      </vt:variant>
      <vt:variant>
        <vt:i4>5</vt:i4>
      </vt:variant>
      <vt:variant>
        <vt:i4>0</vt:i4>
      </vt:variant>
      <vt:variant>
        <vt:i4>5</vt:i4>
      </vt:variant>
      <vt:variant>
        <vt:lpwstr/>
      </vt:variant>
      <vt:variant>
        <vt:lpwstr>_Toc130365043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Ecommerce Projects</dc:title>
  <dc:subject/>
  <dc:creator>dte</dc:creator>
  <cp:keywords/>
  <dc:description/>
  <cp:lastModifiedBy>marianna paradisioti</cp:lastModifiedBy>
  <cp:revision>17</cp:revision>
  <cp:lastPrinted>2006-01-27T11:31:00Z</cp:lastPrinted>
  <dcterms:created xsi:type="dcterms:W3CDTF">2017-11-09T21:24:00Z</dcterms:created>
  <dcterms:modified xsi:type="dcterms:W3CDTF">2017-12-02T10:33:00Z</dcterms:modified>
</cp:coreProperties>
</file>